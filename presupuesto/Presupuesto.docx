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4616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5384"/>
        <w:gridCol w:w="3252"/>
      </w:tblGrid>
      <w:tr w:rsidR="005E3096" w14:paraId="6F5BF91C" w14:textId="77777777" w:rsidTr="004B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384" w:type="dxa"/>
          </w:tcPr>
          <w:p w14:paraId="5951FD5A" w14:textId="169C63F6" w:rsidR="005E3096" w:rsidRDefault="005D0F9F" w:rsidP="005E3096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Av cabildo 2000</w:t>
            </w:r>
          </w:p>
          <w:p w14:paraId="39715DCE" w14:textId="0F976817" w:rsidR="005E3096" w:rsidRDefault="005D0F9F" w:rsidP="005E3096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CABA- Nuñez 1428</w:t>
            </w:r>
          </w:p>
          <w:p w14:paraId="4D288831" w14:textId="4BD975A1" w:rsidR="005E3096" w:rsidRDefault="005D0F9F" w:rsidP="005E3096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+5491120203030</w:t>
            </w:r>
          </w:p>
          <w:p w14:paraId="6D601331" w14:textId="1CB3BC04" w:rsidR="005E3096" w:rsidRDefault="005D0F9F" w:rsidP="0088324E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https://www.gswebdesign.com.ar</w:t>
            </w:r>
          </w:p>
        </w:tc>
        <w:tc>
          <w:tcPr>
            <w:tcW w:w="3252" w:type="dxa"/>
            <w:shd w:val="clear" w:color="auto" w:fill="595959" w:themeFill="text1" w:themeFillTint="A6"/>
            <w:vAlign w:val="center"/>
          </w:tcPr>
          <w:p w14:paraId="19CD2D9F" w14:textId="554CB196" w:rsidR="005E3096" w:rsidRPr="00201252" w:rsidRDefault="005D0F9F" w:rsidP="00E44206">
            <w:pPr>
              <w:pStyle w:val="Nombredelaempresa"/>
              <w:rPr>
                <w:noProof/>
              </w:rPr>
            </w:pPr>
            <w:r>
              <w:rPr>
                <w:noProof/>
              </w:rPr>
              <w:t>GS WEB DESIGN</w:t>
            </w:r>
          </w:p>
        </w:tc>
      </w:tr>
    </w:tbl>
    <w:p w14:paraId="3670AAE6" w14:textId="14CAE1E3" w:rsidR="005E3096" w:rsidRDefault="005D0F9F" w:rsidP="00E51BD1">
      <w:pPr>
        <w:pStyle w:val="Ttulo"/>
        <w:rPr>
          <w:noProof/>
          <w:sz w:val="72"/>
          <w:szCs w:val="72"/>
        </w:rPr>
      </w:pPr>
      <w:r w:rsidRPr="00BE0CD8">
        <w:rPr>
          <w:noProof/>
          <w:sz w:val="72"/>
          <w:szCs w:val="72"/>
        </w:rPr>
        <w:t>Presupuesto</w:t>
      </w:r>
      <w:r w:rsidR="00BE0CD8">
        <w:rPr>
          <w:noProof/>
          <w:sz w:val="72"/>
          <w:szCs w:val="72"/>
        </w:rPr>
        <w:t>:</w:t>
      </w:r>
    </w:p>
    <w:p w14:paraId="46487C49" w14:textId="77777777" w:rsidR="00BE0CD8" w:rsidRPr="00BE0CD8" w:rsidRDefault="00BE0CD8" w:rsidP="00BE0CD8"/>
    <w:tbl>
      <w:tblPr>
        <w:tblStyle w:val="Tablaconcuadrcula1clara-nfasis3"/>
        <w:tblW w:w="4616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Campo de información de fax"/>
      </w:tblPr>
      <w:tblGrid>
        <w:gridCol w:w="1265"/>
        <w:gridCol w:w="3685"/>
        <w:gridCol w:w="1222"/>
        <w:gridCol w:w="2464"/>
      </w:tblGrid>
      <w:tr w:rsidR="005E3096" w14:paraId="79D96038" w14:textId="77777777" w:rsidTr="0001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rPr>
              <w:noProof/>
            </w:rPr>
            <w:alias w:val="Encabezado Para:"/>
            <w:tag w:val="Encabezado Para:"/>
            <w:id w:val="-1136248809"/>
            <w:placeholder>
              <w:docPart w:val="84EF5B9D375E4AE38139734F55D8AB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vAlign w:val="center"/>
              </w:tcPr>
              <w:p w14:paraId="1B58F99F" w14:textId="77777777" w:rsidR="005E3096" w:rsidRPr="00E44206" w:rsidRDefault="00E51BD1" w:rsidP="00E51BD1">
                <w:pPr>
                  <w:pStyle w:val="Ttulo1"/>
                  <w:outlineLvl w:val="0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Para:</w:t>
                </w:r>
              </w:p>
            </w:tc>
          </w:sdtContent>
        </w:sdt>
        <w:tc>
          <w:tcPr>
            <w:tcW w:w="3685" w:type="dxa"/>
            <w:vAlign w:val="center"/>
          </w:tcPr>
          <w:p w14:paraId="3F6D07DA" w14:textId="67F8324E" w:rsidR="005E3096" w:rsidRDefault="005D0F9F" w:rsidP="00B626D9">
            <w:pPr>
              <w:rPr>
                <w:noProof/>
              </w:rPr>
            </w:pPr>
            <w:r>
              <w:rPr>
                <w:noProof/>
              </w:rPr>
              <w:t>Mariesther Lopez</w:t>
            </w:r>
          </w:p>
        </w:tc>
        <w:sdt>
          <w:sdtPr>
            <w:rPr>
              <w:noProof/>
            </w:rPr>
            <w:alias w:val="Encabezado de fecha:"/>
            <w:tag w:val="Encabezado de fecha:"/>
            <w:id w:val="1941261940"/>
            <w:placeholder>
              <w:docPart w:val="D7EDFCCE39164EB0A501BC03F953CA84"/>
            </w:placeholder>
            <w:temporary/>
            <w:showingPlcHdr/>
            <w15:appearance w15:val="hidden"/>
          </w:sdtPr>
          <w:sdtContent>
            <w:tc>
              <w:tcPr>
                <w:tcW w:w="1222" w:type="dxa"/>
                <w:vAlign w:val="center"/>
              </w:tcPr>
              <w:p w14:paraId="54D30DC9" w14:textId="229BD815" w:rsidR="005E3096" w:rsidRPr="0049630C" w:rsidRDefault="005D0F9F" w:rsidP="00C847C4">
                <w:pPr>
                  <w:pStyle w:val="Ttulo1"/>
                  <w:outlineLvl w:val="0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Fecha:</w:t>
                </w:r>
              </w:p>
            </w:tc>
          </w:sdtContent>
        </w:sdt>
        <w:tc>
          <w:tcPr>
            <w:tcW w:w="2464" w:type="dxa"/>
            <w:vAlign w:val="center"/>
          </w:tcPr>
          <w:p w14:paraId="3FC4BED2" w14:textId="2A38F04F" w:rsidR="005E3096" w:rsidRDefault="005D0F9F" w:rsidP="00B626D9">
            <w:pPr>
              <w:rPr>
                <w:noProof/>
              </w:rPr>
            </w:pPr>
            <w:r>
              <w:rPr>
                <w:noProof/>
              </w:rPr>
              <w:t>10/03/2022</w:t>
            </w:r>
          </w:p>
        </w:tc>
      </w:tr>
      <w:tr w:rsidR="005E3096" w14:paraId="2175A1DC" w14:textId="77777777" w:rsidTr="0001324D">
        <w:tc>
          <w:tcPr>
            <w:tcW w:w="1265" w:type="dxa"/>
            <w:vAlign w:val="center"/>
          </w:tcPr>
          <w:p w14:paraId="234D2DB2" w14:textId="6D0CB610" w:rsidR="005E3096" w:rsidRPr="00451346" w:rsidRDefault="005D0F9F" w:rsidP="00E51BD1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Email:</w:t>
            </w:r>
          </w:p>
        </w:tc>
        <w:tc>
          <w:tcPr>
            <w:tcW w:w="3685" w:type="dxa"/>
            <w:vAlign w:val="center"/>
          </w:tcPr>
          <w:p w14:paraId="62DEC820" w14:textId="30CB6E44" w:rsidR="005E3096" w:rsidRDefault="005D0F9F" w:rsidP="00B626D9">
            <w:pPr>
              <w:rPr>
                <w:noProof/>
              </w:rPr>
            </w:pPr>
            <w:r>
              <w:rPr>
                <w:noProof/>
              </w:rPr>
              <w:t>Mariestherlopz@gmail.com</w:t>
            </w:r>
          </w:p>
        </w:tc>
        <w:tc>
          <w:tcPr>
            <w:tcW w:w="1222" w:type="dxa"/>
            <w:vAlign w:val="center"/>
          </w:tcPr>
          <w:p w14:paraId="17B051E3" w14:textId="37261C1E" w:rsidR="005E3096" w:rsidRPr="00451346" w:rsidRDefault="005D0F9F" w:rsidP="00336AF4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Telefono:</w:t>
            </w:r>
          </w:p>
        </w:tc>
        <w:tc>
          <w:tcPr>
            <w:tcW w:w="2464" w:type="dxa"/>
            <w:vAlign w:val="center"/>
          </w:tcPr>
          <w:p w14:paraId="62423845" w14:textId="45781722" w:rsidR="005E3096" w:rsidRDefault="005D0F9F" w:rsidP="00B626D9">
            <w:pPr>
              <w:rPr>
                <w:noProof/>
              </w:rPr>
            </w:pPr>
            <w:r>
              <w:rPr>
                <w:noProof/>
              </w:rPr>
              <w:t>+5411928579896</w:t>
            </w:r>
          </w:p>
        </w:tc>
      </w:tr>
    </w:tbl>
    <w:p w14:paraId="2267FDDD" w14:textId="4DC5EF7C" w:rsidR="00B43561" w:rsidRDefault="00B43561" w:rsidP="00B43561">
      <w:pPr>
        <w:pStyle w:val="Textoindependiente"/>
        <w:rPr>
          <w:noProof/>
        </w:rPr>
      </w:pPr>
    </w:p>
    <w:tbl>
      <w:tblPr>
        <w:tblStyle w:val="Tablaconcuadrcula1clara-nfasis3"/>
        <w:tblW w:w="4616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Campo de información de fax"/>
      </w:tblPr>
      <w:tblGrid>
        <w:gridCol w:w="1265"/>
        <w:gridCol w:w="3685"/>
        <w:gridCol w:w="1222"/>
        <w:gridCol w:w="2464"/>
      </w:tblGrid>
      <w:tr w:rsidR="005D0F9F" w14:paraId="553E3325" w14:textId="77777777" w:rsidTr="00AE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5" w:type="dxa"/>
            <w:vAlign w:val="center"/>
          </w:tcPr>
          <w:p w14:paraId="42661D03" w14:textId="134445FA" w:rsidR="005D0F9F" w:rsidRPr="00E44206" w:rsidRDefault="005D0F9F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P:</w:t>
            </w:r>
          </w:p>
        </w:tc>
        <w:tc>
          <w:tcPr>
            <w:tcW w:w="3685" w:type="dxa"/>
            <w:vAlign w:val="center"/>
          </w:tcPr>
          <w:p w14:paraId="6273CDC3" w14:textId="0233A593" w:rsidR="005D0F9F" w:rsidRDefault="005D0F9F" w:rsidP="00AE4789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222" w:type="dxa"/>
            <w:vAlign w:val="center"/>
          </w:tcPr>
          <w:p w14:paraId="0FA98B3C" w14:textId="7818A9DC" w:rsidR="005D0F9F" w:rsidRPr="0049630C" w:rsidRDefault="00D46BB2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Precio total:</w:t>
            </w:r>
          </w:p>
        </w:tc>
        <w:tc>
          <w:tcPr>
            <w:tcW w:w="2464" w:type="dxa"/>
            <w:vAlign w:val="center"/>
          </w:tcPr>
          <w:p w14:paraId="764F24A8" w14:textId="65395A80" w:rsidR="005D0F9F" w:rsidRDefault="005D0F9F" w:rsidP="00AE478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D0F9F" w14:paraId="6E361E82" w14:textId="77777777" w:rsidTr="00AE4789">
        <w:tc>
          <w:tcPr>
            <w:tcW w:w="1265" w:type="dxa"/>
            <w:vAlign w:val="center"/>
          </w:tcPr>
          <w:p w14:paraId="4E3D04DB" w14:textId="2B99BD2E" w:rsidR="005D0F9F" w:rsidRPr="00451346" w:rsidRDefault="00D46BB2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.01</w:t>
            </w:r>
            <w:r w:rsidR="005D0F9F">
              <w:rPr>
                <w:noProof/>
              </w:rPr>
              <w:t>:</w:t>
            </w:r>
          </w:p>
        </w:tc>
        <w:tc>
          <w:tcPr>
            <w:tcW w:w="3685" w:type="dxa"/>
            <w:vAlign w:val="center"/>
          </w:tcPr>
          <w:p w14:paraId="15F02D69" w14:textId="3245E89A" w:rsidR="005D0F9F" w:rsidRDefault="00D46BB2" w:rsidP="00AE4789">
            <w:pPr>
              <w:rPr>
                <w:noProof/>
              </w:rPr>
            </w:pPr>
            <w:r>
              <w:rPr>
                <w:noProof/>
              </w:rPr>
              <w:t>Diseño de sitio web + wireframes</w:t>
            </w:r>
          </w:p>
        </w:tc>
        <w:tc>
          <w:tcPr>
            <w:tcW w:w="1222" w:type="dxa"/>
            <w:vAlign w:val="center"/>
          </w:tcPr>
          <w:p w14:paraId="3A0AE58B" w14:textId="33060E06" w:rsidR="005D0F9F" w:rsidRPr="00451346" w:rsidRDefault="005D0F9F" w:rsidP="00AE4789">
            <w:pPr>
              <w:pStyle w:val="Ttulo1"/>
              <w:outlineLvl w:val="0"/>
              <w:rPr>
                <w:noProof/>
              </w:rPr>
            </w:pPr>
          </w:p>
        </w:tc>
        <w:tc>
          <w:tcPr>
            <w:tcW w:w="2464" w:type="dxa"/>
            <w:vAlign w:val="center"/>
          </w:tcPr>
          <w:p w14:paraId="4F14DB83" w14:textId="5B2ADDE8" w:rsidR="005D0F9F" w:rsidRDefault="00D46BB2" w:rsidP="00AE4789">
            <w:pPr>
              <w:rPr>
                <w:noProof/>
              </w:rPr>
            </w:pPr>
            <w:r>
              <w:rPr>
                <w:noProof/>
              </w:rPr>
              <w:t>$6.000,00</w:t>
            </w:r>
          </w:p>
        </w:tc>
      </w:tr>
      <w:tr w:rsidR="005D0F9F" w14:paraId="6B77102B" w14:textId="77777777" w:rsidTr="00AE4789">
        <w:tc>
          <w:tcPr>
            <w:tcW w:w="1265" w:type="dxa"/>
            <w:vAlign w:val="center"/>
          </w:tcPr>
          <w:p w14:paraId="2D3D4CFA" w14:textId="42E5A0D3" w:rsidR="005D0F9F" w:rsidRPr="00451346" w:rsidRDefault="00D46BB2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.02</w:t>
            </w:r>
          </w:p>
        </w:tc>
        <w:tc>
          <w:tcPr>
            <w:tcW w:w="3685" w:type="dxa"/>
            <w:vAlign w:val="center"/>
          </w:tcPr>
          <w:p w14:paraId="23BECE17" w14:textId="15DAF3A2" w:rsidR="005D0F9F" w:rsidRDefault="00D46BB2" w:rsidP="00AE4789">
            <w:pPr>
              <w:rPr>
                <w:noProof/>
              </w:rPr>
            </w:pPr>
            <w:r>
              <w:rPr>
                <w:noProof/>
              </w:rPr>
              <w:t>Desarrollo de sitio web con bootstrap “HTML + CSS”</w:t>
            </w:r>
          </w:p>
        </w:tc>
        <w:tc>
          <w:tcPr>
            <w:tcW w:w="1222" w:type="dxa"/>
            <w:vAlign w:val="center"/>
          </w:tcPr>
          <w:p w14:paraId="69F515D4" w14:textId="3350DC37" w:rsidR="005D0F9F" w:rsidRPr="00451346" w:rsidRDefault="005D0F9F" w:rsidP="00AE4789">
            <w:pPr>
              <w:pStyle w:val="Ttulo1"/>
              <w:outlineLvl w:val="0"/>
              <w:rPr>
                <w:noProof/>
              </w:rPr>
            </w:pPr>
          </w:p>
        </w:tc>
        <w:tc>
          <w:tcPr>
            <w:tcW w:w="2464" w:type="dxa"/>
            <w:vAlign w:val="center"/>
          </w:tcPr>
          <w:p w14:paraId="7A535F2C" w14:textId="045ED7D5" w:rsidR="005D0F9F" w:rsidRDefault="00D46BB2" w:rsidP="00AE4789">
            <w:pPr>
              <w:rPr>
                <w:noProof/>
              </w:rPr>
            </w:pPr>
            <w:r>
              <w:rPr>
                <w:noProof/>
              </w:rPr>
              <w:t>$18.000,00</w:t>
            </w:r>
          </w:p>
        </w:tc>
      </w:tr>
      <w:tr w:rsidR="005D0F9F" w14:paraId="6DCB4565" w14:textId="77777777" w:rsidTr="00AE4789">
        <w:tc>
          <w:tcPr>
            <w:tcW w:w="1265" w:type="dxa"/>
            <w:vAlign w:val="center"/>
          </w:tcPr>
          <w:p w14:paraId="51B4451F" w14:textId="0CAAF28A" w:rsidR="005D0F9F" w:rsidRPr="00451346" w:rsidRDefault="00D46BB2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.03</w:t>
            </w:r>
          </w:p>
        </w:tc>
        <w:tc>
          <w:tcPr>
            <w:tcW w:w="3685" w:type="dxa"/>
            <w:vAlign w:val="center"/>
          </w:tcPr>
          <w:p w14:paraId="0BCC87B6" w14:textId="13551908" w:rsidR="005D0F9F" w:rsidRDefault="00D46BB2" w:rsidP="00AE4789">
            <w:pPr>
              <w:rPr>
                <w:noProof/>
              </w:rPr>
            </w:pPr>
            <w:r>
              <w:rPr>
                <w:noProof/>
              </w:rPr>
              <w:t>Subida al servidor + SEO + Google Analitycs</w:t>
            </w:r>
          </w:p>
        </w:tc>
        <w:tc>
          <w:tcPr>
            <w:tcW w:w="1222" w:type="dxa"/>
            <w:vAlign w:val="center"/>
          </w:tcPr>
          <w:p w14:paraId="407F159A" w14:textId="7D928F55" w:rsidR="005D0F9F" w:rsidRPr="00451346" w:rsidRDefault="005D0F9F" w:rsidP="00AE4789">
            <w:pPr>
              <w:pStyle w:val="Ttulo1"/>
              <w:outlineLvl w:val="0"/>
              <w:rPr>
                <w:noProof/>
              </w:rPr>
            </w:pPr>
          </w:p>
        </w:tc>
        <w:tc>
          <w:tcPr>
            <w:tcW w:w="2464" w:type="dxa"/>
            <w:vAlign w:val="center"/>
          </w:tcPr>
          <w:p w14:paraId="666C8F88" w14:textId="419BB67E" w:rsidR="005D0F9F" w:rsidRDefault="00D46BB2" w:rsidP="00AE4789">
            <w:pPr>
              <w:rPr>
                <w:noProof/>
              </w:rPr>
            </w:pPr>
            <w:r>
              <w:rPr>
                <w:noProof/>
              </w:rPr>
              <w:t>$4.000,00</w:t>
            </w:r>
          </w:p>
        </w:tc>
      </w:tr>
      <w:tr w:rsidR="00D46BB2" w14:paraId="44A335B4" w14:textId="77777777" w:rsidTr="00AE4789">
        <w:tc>
          <w:tcPr>
            <w:tcW w:w="1265" w:type="dxa"/>
            <w:vAlign w:val="center"/>
          </w:tcPr>
          <w:p w14:paraId="0890926F" w14:textId="5579B6E2" w:rsidR="00D46BB2" w:rsidRPr="00451346" w:rsidRDefault="00D46BB2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.0</w:t>
            </w:r>
            <w:r>
              <w:rPr>
                <w:noProof/>
              </w:rPr>
              <w:t>4</w:t>
            </w:r>
            <w:r>
              <w:rPr>
                <w:noProof/>
              </w:rPr>
              <w:t>:</w:t>
            </w:r>
          </w:p>
        </w:tc>
        <w:tc>
          <w:tcPr>
            <w:tcW w:w="3685" w:type="dxa"/>
            <w:vAlign w:val="center"/>
          </w:tcPr>
          <w:p w14:paraId="2D4E72AF" w14:textId="1A32CDDC" w:rsidR="00D46BB2" w:rsidRDefault="00D46BB2" w:rsidP="00AE4789">
            <w:pPr>
              <w:rPr>
                <w:noProof/>
              </w:rPr>
            </w:pPr>
            <w:r>
              <w:rPr>
                <w:noProof/>
              </w:rPr>
              <w:t>Registro del domino + Servidor web</w:t>
            </w:r>
          </w:p>
        </w:tc>
        <w:tc>
          <w:tcPr>
            <w:tcW w:w="1222" w:type="dxa"/>
            <w:vAlign w:val="center"/>
          </w:tcPr>
          <w:p w14:paraId="35926C8E" w14:textId="4C5080B0" w:rsidR="00D46BB2" w:rsidRPr="00451346" w:rsidRDefault="00D46BB2" w:rsidP="00AE4789">
            <w:pPr>
              <w:pStyle w:val="Ttulo1"/>
              <w:outlineLvl w:val="0"/>
              <w:rPr>
                <w:noProof/>
              </w:rPr>
            </w:pPr>
          </w:p>
        </w:tc>
        <w:tc>
          <w:tcPr>
            <w:tcW w:w="2464" w:type="dxa"/>
            <w:vAlign w:val="center"/>
          </w:tcPr>
          <w:p w14:paraId="4D5B5A47" w14:textId="1DAF6E2E" w:rsidR="00D46BB2" w:rsidRDefault="00D46BB2" w:rsidP="00AE4789">
            <w:pPr>
              <w:rPr>
                <w:noProof/>
              </w:rPr>
            </w:pPr>
            <w:r>
              <w:rPr>
                <w:noProof/>
              </w:rPr>
              <w:t>$1.500,00</w:t>
            </w:r>
          </w:p>
        </w:tc>
      </w:tr>
    </w:tbl>
    <w:p w14:paraId="3D8153CB" w14:textId="4389343A" w:rsidR="005D0F9F" w:rsidRDefault="00847D7D" w:rsidP="00847D7D">
      <w:pPr>
        <w:pStyle w:val="Textoindependiente"/>
        <w:ind w:left="0"/>
        <w:rPr>
          <w:noProof/>
        </w:rPr>
      </w:pPr>
      <w:r>
        <w:rPr>
          <w:noProof/>
        </w:rPr>
        <w:t xml:space="preserve">            </w:t>
      </w:r>
    </w:p>
    <w:tbl>
      <w:tblPr>
        <w:tblStyle w:val="Tablaconcuadrcula1clara-nfasis3"/>
        <w:tblW w:w="1970" w:type="pct"/>
        <w:jc w:val="right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Campo de información de fax"/>
      </w:tblPr>
      <w:tblGrid>
        <w:gridCol w:w="1222"/>
        <w:gridCol w:w="2463"/>
      </w:tblGrid>
      <w:tr w:rsidR="00847D7D" w14:paraId="044B2E10" w14:textId="77777777" w:rsidTr="0066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right"/>
        </w:trPr>
        <w:tc>
          <w:tcPr>
            <w:tcW w:w="1222" w:type="dxa"/>
            <w:vAlign w:val="center"/>
          </w:tcPr>
          <w:p w14:paraId="62190557" w14:textId="621143A6" w:rsidR="00847D7D" w:rsidRPr="0049630C" w:rsidRDefault="00847D7D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Sub-total:</w:t>
            </w:r>
          </w:p>
        </w:tc>
        <w:tc>
          <w:tcPr>
            <w:tcW w:w="2463" w:type="dxa"/>
            <w:vAlign w:val="center"/>
          </w:tcPr>
          <w:p w14:paraId="74EEB2B8" w14:textId="65ECA281" w:rsidR="00847D7D" w:rsidRDefault="00847D7D" w:rsidP="00AE4789">
            <w:pPr>
              <w:rPr>
                <w:noProof/>
              </w:rPr>
            </w:pPr>
            <w:r>
              <w:rPr>
                <w:noProof/>
              </w:rPr>
              <w:t>$29.500,00</w:t>
            </w:r>
          </w:p>
        </w:tc>
      </w:tr>
      <w:tr w:rsidR="00847D7D" w14:paraId="18BCDB33" w14:textId="77777777" w:rsidTr="006658A5">
        <w:trPr>
          <w:jc w:val="right"/>
        </w:trPr>
        <w:tc>
          <w:tcPr>
            <w:tcW w:w="1222" w:type="dxa"/>
            <w:vAlign w:val="center"/>
          </w:tcPr>
          <w:p w14:paraId="6EE28E2B" w14:textId="62ABF570" w:rsidR="00847D7D" w:rsidRPr="00451346" w:rsidRDefault="00847D7D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I</w:t>
            </w:r>
            <w:r w:rsidR="006658A5">
              <w:rPr>
                <w:noProof/>
              </w:rPr>
              <w:t>.</w:t>
            </w:r>
            <w:r>
              <w:rPr>
                <w:noProof/>
              </w:rPr>
              <w:t>V</w:t>
            </w:r>
            <w:r w:rsidR="006658A5">
              <w:rPr>
                <w:noProof/>
              </w:rPr>
              <w:t>.</w:t>
            </w:r>
            <w:r>
              <w:rPr>
                <w:noProof/>
              </w:rPr>
              <w:t>A (21%)</w:t>
            </w:r>
            <w:r w:rsidR="006658A5">
              <w:rPr>
                <w:noProof/>
              </w:rPr>
              <w:t>:</w:t>
            </w:r>
          </w:p>
        </w:tc>
        <w:tc>
          <w:tcPr>
            <w:tcW w:w="2463" w:type="dxa"/>
            <w:vAlign w:val="center"/>
          </w:tcPr>
          <w:p w14:paraId="047507E7" w14:textId="56E23CF5" w:rsidR="00847D7D" w:rsidRDefault="00847D7D" w:rsidP="00AE4789">
            <w:pPr>
              <w:rPr>
                <w:noProof/>
              </w:rPr>
            </w:pPr>
            <w:r>
              <w:rPr>
                <w:noProof/>
              </w:rPr>
              <w:t>$6.</w:t>
            </w:r>
            <w:r>
              <w:rPr>
                <w:noProof/>
              </w:rPr>
              <w:t>195</w:t>
            </w:r>
            <w:r>
              <w:rPr>
                <w:noProof/>
              </w:rPr>
              <w:t>,00</w:t>
            </w:r>
          </w:p>
        </w:tc>
      </w:tr>
      <w:tr w:rsidR="00847D7D" w14:paraId="614FFC01" w14:textId="77777777" w:rsidTr="006658A5">
        <w:trPr>
          <w:jc w:val="right"/>
        </w:trPr>
        <w:tc>
          <w:tcPr>
            <w:tcW w:w="1222" w:type="dxa"/>
            <w:vAlign w:val="center"/>
          </w:tcPr>
          <w:p w14:paraId="0C866E55" w14:textId="23560EB4" w:rsidR="00847D7D" w:rsidRPr="00451346" w:rsidRDefault="006658A5" w:rsidP="00AE4789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TOTAL:</w:t>
            </w:r>
          </w:p>
        </w:tc>
        <w:tc>
          <w:tcPr>
            <w:tcW w:w="2463" w:type="dxa"/>
            <w:vAlign w:val="center"/>
          </w:tcPr>
          <w:p w14:paraId="1C436A41" w14:textId="411BEFED" w:rsidR="00847D7D" w:rsidRDefault="00847D7D" w:rsidP="00AE4789">
            <w:pPr>
              <w:rPr>
                <w:noProof/>
              </w:rPr>
            </w:pPr>
            <w:r>
              <w:rPr>
                <w:noProof/>
              </w:rPr>
              <w:t>$</w:t>
            </w:r>
            <w:r w:rsidR="006658A5">
              <w:rPr>
                <w:noProof/>
              </w:rPr>
              <w:t>35.695</w:t>
            </w:r>
            <w:r>
              <w:rPr>
                <w:noProof/>
              </w:rPr>
              <w:t>,00</w:t>
            </w:r>
          </w:p>
        </w:tc>
      </w:tr>
    </w:tbl>
    <w:p w14:paraId="17F7FB65" w14:textId="79F3B116" w:rsidR="00D46BB2" w:rsidRDefault="00D46BB2" w:rsidP="00B43561">
      <w:pPr>
        <w:pStyle w:val="Textoindependiente"/>
        <w:rPr>
          <w:noProof/>
        </w:rPr>
      </w:pPr>
    </w:p>
    <w:p w14:paraId="1EEB6F42" w14:textId="3516E0A3" w:rsidR="006658A5" w:rsidRDefault="006658A5" w:rsidP="006658A5">
      <w:pPr>
        <w:pStyle w:val="Textoindependiente"/>
        <w:rPr>
          <w:noProof/>
        </w:rPr>
      </w:pPr>
    </w:p>
    <w:p w14:paraId="49B4A15C" w14:textId="319F1F96" w:rsidR="006658A5" w:rsidRDefault="006658A5" w:rsidP="006658A5">
      <w:pPr>
        <w:pStyle w:val="Textoindependiente"/>
        <w:rPr>
          <w:noProof/>
        </w:rPr>
      </w:pPr>
    </w:p>
    <w:p w14:paraId="408B9D2D" w14:textId="47199F77" w:rsidR="006658A5" w:rsidRDefault="006658A5" w:rsidP="006658A5">
      <w:pPr>
        <w:pStyle w:val="Textoindependiente"/>
        <w:rPr>
          <w:noProof/>
        </w:rPr>
      </w:pPr>
    </w:p>
    <w:p w14:paraId="3D076316" w14:textId="5F710813" w:rsidR="006658A5" w:rsidRDefault="006658A5" w:rsidP="006658A5">
      <w:pPr>
        <w:pStyle w:val="Textoindependiente"/>
        <w:rPr>
          <w:noProof/>
        </w:rPr>
      </w:pPr>
    </w:p>
    <w:p w14:paraId="0E4FACE1" w14:textId="21A7DD67" w:rsidR="006658A5" w:rsidRDefault="006658A5" w:rsidP="006658A5">
      <w:pPr>
        <w:pStyle w:val="Textoindependiente"/>
        <w:rPr>
          <w:noProof/>
        </w:rPr>
      </w:pPr>
    </w:p>
    <w:p w14:paraId="3FE56B98" w14:textId="5F5D8261" w:rsidR="006658A5" w:rsidRDefault="006658A5" w:rsidP="006658A5">
      <w:pPr>
        <w:pStyle w:val="Textoindependiente"/>
        <w:rPr>
          <w:noProof/>
        </w:rPr>
      </w:pPr>
    </w:p>
    <w:p w14:paraId="215FAD1D" w14:textId="6E80FE42" w:rsidR="006658A5" w:rsidRDefault="006658A5" w:rsidP="006658A5">
      <w:pPr>
        <w:pStyle w:val="Textoindependiente"/>
        <w:rPr>
          <w:noProof/>
        </w:rPr>
      </w:pPr>
    </w:p>
    <w:p w14:paraId="65A72A2D" w14:textId="5909F875" w:rsidR="006658A5" w:rsidRDefault="006658A5" w:rsidP="006658A5">
      <w:pPr>
        <w:pStyle w:val="Textoindependiente"/>
        <w:rPr>
          <w:noProof/>
        </w:rPr>
      </w:pPr>
    </w:p>
    <w:p w14:paraId="33FE3389" w14:textId="3A0BE58A" w:rsidR="006658A5" w:rsidRDefault="006658A5" w:rsidP="006658A5">
      <w:pPr>
        <w:pStyle w:val="Textoindependiente"/>
        <w:rPr>
          <w:noProof/>
        </w:rPr>
      </w:pPr>
    </w:p>
    <w:p w14:paraId="75719FA5" w14:textId="497B382A" w:rsidR="006658A5" w:rsidRPr="006658A5" w:rsidRDefault="006658A5" w:rsidP="006658A5">
      <w:pPr>
        <w:pStyle w:val="Textoindependiente"/>
        <w:rPr>
          <w:rFonts w:ascii="Arial Black" w:hAnsi="Arial Black"/>
          <w:noProof/>
        </w:rPr>
      </w:pPr>
      <w:r w:rsidRPr="006658A5">
        <w:rPr>
          <w:rFonts w:ascii="Arial Black" w:hAnsi="Arial Black"/>
          <w:noProof/>
        </w:rPr>
        <w:lastRenderedPageBreak/>
        <w:t>Servicios Detallados:</w:t>
      </w:r>
    </w:p>
    <w:p w14:paraId="17266DD0" w14:textId="384F9423" w:rsidR="006658A5" w:rsidRDefault="006658A5" w:rsidP="006658A5">
      <w:pPr>
        <w:pStyle w:val="Textoindependiente"/>
        <w:rPr>
          <w:noProof/>
        </w:rPr>
      </w:pPr>
    </w:p>
    <w:p w14:paraId="5FF2D8CE" w14:textId="111F9614" w:rsidR="006658A5" w:rsidRPr="00BE0CD8" w:rsidRDefault="006658A5" w:rsidP="006658A5">
      <w:pPr>
        <w:pStyle w:val="Textoindependiente"/>
        <w:rPr>
          <w:rFonts w:asciiTheme="majorHAnsi" w:hAnsiTheme="majorHAnsi"/>
          <w:noProof/>
        </w:rPr>
      </w:pPr>
      <w:r w:rsidRPr="00BE0CD8">
        <w:rPr>
          <w:rFonts w:asciiTheme="majorHAnsi" w:hAnsiTheme="majorHAnsi"/>
          <w:noProof/>
        </w:rPr>
        <w:t xml:space="preserve">.01 </w:t>
      </w:r>
      <w:r w:rsidRPr="00BE0CD8">
        <w:rPr>
          <w:rFonts w:asciiTheme="majorHAnsi" w:hAnsiTheme="majorHAnsi"/>
          <w:noProof/>
        </w:rPr>
        <w:t>Diseño de sitio web + wireframes</w:t>
      </w:r>
      <w:r w:rsidRPr="00BE0CD8">
        <w:rPr>
          <w:rFonts w:asciiTheme="majorHAnsi" w:hAnsiTheme="majorHAnsi"/>
          <w:noProof/>
        </w:rPr>
        <w:t>:</w:t>
      </w:r>
    </w:p>
    <w:p w14:paraId="50889285" w14:textId="6DAFDE60" w:rsidR="006658A5" w:rsidRDefault="006658A5" w:rsidP="006658A5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>Boceto de idea o “Sketch”</w:t>
      </w:r>
      <w:r w:rsidR="00FC43BD">
        <w:rPr>
          <w:noProof/>
        </w:rPr>
        <w:t>.</w:t>
      </w:r>
    </w:p>
    <w:p w14:paraId="36A1E326" w14:textId="44CFA9BF" w:rsidR="006658A5" w:rsidRDefault="006658A5" w:rsidP="006658A5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 xml:space="preserve">Realizacion de wireframes con una proupuesta </w:t>
      </w:r>
      <w:r w:rsidR="0036627C">
        <w:rPr>
          <w:noProof/>
        </w:rPr>
        <w:t>general de diseño mobil y de escritorio</w:t>
      </w:r>
      <w:r w:rsidR="00FC43BD">
        <w:rPr>
          <w:noProof/>
        </w:rPr>
        <w:t>.</w:t>
      </w:r>
    </w:p>
    <w:p w14:paraId="5EC33B69" w14:textId="5703B8A6" w:rsidR="0036627C" w:rsidRDefault="0036627C" w:rsidP="006658A5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>Diseño de las paginas ( Inicio, Servicios, Preguntas frecuentes, Escuela, Contacto)</w:t>
      </w:r>
      <w:r w:rsidR="00FC43BD">
        <w:rPr>
          <w:noProof/>
        </w:rPr>
        <w:t>.</w:t>
      </w:r>
    </w:p>
    <w:p w14:paraId="4A8FB41B" w14:textId="05FD5A23" w:rsidR="0036627C" w:rsidRDefault="0036627C" w:rsidP="0036627C">
      <w:pPr>
        <w:pStyle w:val="Textoindependiente"/>
        <w:rPr>
          <w:noProof/>
        </w:rPr>
      </w:pPr>
    </w:p>
    <w:p w14:paraId="6F3A0DC9" w14:textId="43F6EF7C" w:rsidR="0036627C" w:rsidRDefault="0036627C" w:rsidP="0036627C">
      <w:pPr>
        <w:ind w:firstLine="720"/>
        <w:jc w:val="both"/>
        <w:rPr>
          <w:noProof/>
        </w:rPr>
      </w:pPr>
      <w:r w:rsidRPr="00BE0CD8">
        <w:rPr>
          <w:rFonts w:ascii="Arial Black" w:hAnsi="Arial Black"/>
          <w:noProof/>
        </w:rPr>
        <w:t xml:space="preserve">0.2 </w:t>
      </w:r>
      <w:r w:rsidRPr="00BE0CD8">
        <w:rPr>
          <w:rFonts w:ascii="Arial Black" w:hAnsi="Arial Black"/>
          <w:noProof/>
        </w:rPr>
        <w:t>Desarrollo de sitio web con bootstrap “HTML + CSS”</w:t>
      </w:r>
    </w:p>
    <w:p w14:paraId="734E481A" w14:textId="1D310868" w:rsidR="0036627C" w:rsidRDefault="0036627C" w:rsidP="0036627C">
      <w:pPr>
        <w:ind w:firstLine="720"/>
        <w:jc w:val="both"/>
        <w:rPr>
          <w:noProof/>
        </w:rPr>
      </w:pPr>
    </w:p>
    <w:p w14:paraId="7D1C341A" w14:textId="3001FAEA" w:rsidR="0036627C" w:rsidRDefault="0036627C" w:rsidP="0036627C">
      <w:pPr>
        <w:pStyle w:val="Prrafode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Creacion y desarrollo del las paginas diseñadas previamente</w:t>
      </w:r>
      <w:r w:rsidR="00FC43BD">
        <w:rPr>
          <w:noProof/>
        </w:rPr>
        <w:t>.</w:t>
      </w:r>
    </w:p>
    <w:p w14:paraId="626DEF73" w14:textId="77777777" w:rsidR="00FC43BD" w:rsidRDefault="00FC43BD" w:rsidP="00FC43BD">
      <w:pPr>
        <w:pStyle w:val="Prrafodelista"/>
        <w:ind w:left="1080"/>
        <w:jc w:val="both"/>
        <w:rPr>
          <w:noProof/>
        </w:rPr>
      </w:pPr>
    </w:p>
    <w:p w14:paraId="657F816B" w14:textId="4738AA7C" w:rsidR="0036627C" w:rsidRDefault="0036627C" w:rsidP="0036627C">
      <w:pPr>
        <w:pStyle w:val="Prrafode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Implementacion de un formulario de Contacto</w:t>
      </w:r>
      <w:r w:rsidR="00FC43BD">
        <w:rPr>
          <w:noProof/>
        </w:rPr>
        <w:t>.</w:t>
      </w:r>
    </w:p>
    <w:p w14:paraId="36D3674D" w14:textId="77777777" w:rsidR="00FC43BD" w:rsidRDefault="00FC43BD" w:rsidP="00FC43BD">
      <w:pPr>
        <w:pStyle w:val="Prrafodelista"/>
        <w:rPr>
          <w:noProof/>
        </w:rPr>
      </w:pPr>
    </w:p>
    <w:p w14:paraId="63F13036" w14:textId="2E07C7D0" w:rsidR="00FC43BD" w:rsidRDefault="00FC43BD" w:rsidP="00FC43BD">
      <w:pPr>
        <w:pStyle w:val="Prrafode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Estilos personalizados (colores, logo, tipografia).</w:t>
      </w:r>
    </w:p>
    <w:p w14:paraId="28B00C61" w14:textId="77777777" w:rsidR="00FC43BD" w:rsidRDefault="00FC43BD" w:rsidP="00FC43BD">
      <w:pPr>
        <w:pStyle w:val="Prrafodelista"/>
        <w:rPr>
          <w:noProof/>
        </w:rPr>
      </w:pPr>
    </w:p>
    <w:p w14:paraId="14C37018" w14:textId="4023873B" w:rsidR="00FC43BD" w:rsidRDefault="00FC43BD" w:rsidP="00FC43BD">
      <w:pPr>
        <w:pStyle w:val="Prrafode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Testeo del sitio web.</w:t>
      </w:r>
    </w:p>
    <w:p w14:paraId="48A08323" w14:textId="77777777" w:rsidR="00FC43BD" w:rsidRDefault="00FC43BD" w:rsidP="00FC43BD">
      <w:pPr>
        <w:pStyle w:val="Prrafodelista"/>
        <w:rPr>
          <w:noProof/>
        </w:rPr>
      </w:pPr>
    </w:p>
    <w:p w14:paraId="17CDAE32" w14:textId="6B43D9C7" w:rsidR="00FC43BD" w:rsidRDefault="00FC43BD" w:rsidP="00FC43BD">
      <w:pPr>
        <w:ind w:left="720"/>
        <w:jc w:val="both"/>
        <w:rPr>
          <w:noProof/>
        </w:rPr>
      </w:pPr>
    </w:p>
    <w:p w14:paraId="250694FD" w14:textId="35743C43" w:rsidR="00FC43BD" w:rsidRPr="00BE0CD8" w:rsidRDefault="00FC43BD" w:rsidP="00FC43BD">
      <w:pPr>
        <w:ind w:left="720"/>
        <w:jc w:val="both"/>
        <w:rPr>
          <w:rFonts w:asciiTheme="majorHAnsi" w:hAnsiTheme="majorHAnsi"/>
          <w:noProof/>
        </w:rPr>
      </w:pPr>
      <w:r w:rsidRPr="00BE0CD8">
        <w:rPr>
          <w:rFonts w:asciiTheme="majorHAnsi" w:hAnsiTheme="majorHAnsi"/>
          <w:noProof/>
        </w:rPr>
        <w:t xml:space="preserve">0.3  </w:t>
      </w:r>
      <w:r w:rsidRPr="00BE0CD8">
        <w:rPr>
          <w:rFonts w:asciiTheme="majorHAnsi" w:hAnsiTheme="majorHAnsi"/>
          <w:noProof/>
        </w:rPr>
        <w:t>Subida al servidor + SEO + Google Analitycs</w:t>
      </w:r>
    </w:p>
    <w:p w14:paraId="6377A5FD" w14:textId="7B89472F" w:rsidR="0036627C" w:rsidRDefault="0036627C" w:rsidP="0036627C">
      <w:pPr>
        <w:pStyle w:val="Textoindependiente"/>
        <w:rPr>
          <w:noProof/>
        </w:rPr>
      </w:pPr>
    </w:p>
    <w:p w14:paraId="5C7CC0FF" w14:textId="4979B52A" w:rsidR="00FC43BD" w:rsidRDefault="00FC43BD" w:rsidP="00FC43BD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 xml:space="preserve">Se realiza el ultimo testeo </w:t>
      </w:r>
    </w:p>
    <w:p w14:paraId="5D27F648" w14:textId="350212A3" w:rsidR="00FC43BD" w:rsidRDefault="00FC43BD" w:rsidP="00FC43BD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>Subida al servidor</w:t>
      </w:r>
    </w:p>
    <w:p w14:paraId="2B91BB1A" w14:textId="452806EB" w:rsidR="00FC43BD" w:rsidRDefault="00FC43BD" w:rsidP="00FC43BD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>Aplicación de SEO + Google Analitycs para mejorar posicionamientos web</w:t>
      </w:r>
    </w:p>
    <w:p w14:paraId="2B9E4E1F" w14:textId="7327D28D" w:rsidR="00FC43BD" w:rsidRDefault="00FC43BD" w:rsidP="00FC43BD">
      <w:pPr>
        <w:pStyle w:val="Textoindependiente"/>
        <w:rPr>
          <w:noProof/>
        </w:rPr>
      </w:pPr>
    </w:p>
    <w:p w14:paraId="59C55C83" w14:textId="4FDF8E4B" w:rsidR="00FC43BD" w:rsidRPr="00BE0CD8" w:rsidRDefault="00FC43BD" w:rsidP="00FC43BD">
      <w:pPr>
        <w:pStyle w:val="Textoindependiente"/>
        <w:rPr>
          <w:rFonts w:asciiTheme="majorHAnsi" w:hAnsiTheme="majorHAnsi"/>
          <w:noProof/>
        </w:rPr>
      </w:pPr>
      <w:r w:rsidRPr="00BE0CD8">
        <w:rPr>
          <w:rFonts w:asciiTheme="majorHAnsi" w:hAnsiTheme="majorHAnsi"/>
          <w:noProof/>
        </w:rPr>
        <w:t xml:space="preserve">0.4  </w:t>
      </w:r>
      <w:r w:rsidRPr="00BE0CD8">
        <w:rPr>
          <w:rFonts w:asciiTheme="majorHAnsi" w:hAnsiTheme="majorHAnsi"/>
          <w:noProof/>
        </w:rPr>
        <w:t>Registro del domino + Servidor web</w:t>
      </w:r>
    </w:p>
    <w:p w14:paraId="4E62A152" w14:textId="3A0F5210" w:rsidR="00FC43BD" w:rsidRDefault="00FC43BD" w:rsidP="00FC43BD">
      <w:pPr>
        <w:pStyle w:val="Textoindependiente"/>
        <w:rPr>
          <w:noProof/>
        </w:rPr>
      </w:pPr>
    </w:p>
    <w:p w14:paraId="78CBF737" w14:textId="0E9BA6B6" w:rsidR="00FC43BD" w:rsidRDefault="00FC43BD" w:rsidP="00FC43BD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 xml:space="preserve">Registro del dominio </w:t>
      </w:r>
    </w:p>
    <w:p w14:paraId="04574F17" w14:textId="27AAA259" w:rsidR="00FC43BD" w:rsidRDefault="00FC43BD" w:rsidP="00FC43BD">
      <w:pPr>
        <w:pStyle w:val="Textoindependiente"/>
        <w:numPr>
          <w:ilvl w:val="0"/>
          <w:numId w:val="12"/>
        </w:numPr>
        <w:rPr>
          <w:noProof/>
        </w:rPr>
      </w:pPr>
      <w:r>
        <w:rPr>
          <w:noProof/>
        </w:rPr>
        <w:t>Busqueda y eleccion del mejor servidor según la necesidad del cliente</w:t>
      </w:r>
    </w:p>
    <w:p w14:paraId="582309DF" w14:textId="533E8C2C" w:rsidR="00BE0CD8" w:rsidRDefault="00BE0CD8" w:rsidP="00BE0CD8">
      <w:pPr>
        <w:pStyle w:val="Textoindependiente"/>
        <w:rPr>
          <w:noProof/>
        </w:rPr>
      </w:pPr>
    </w:p>
    <w:p w14:paraId="21945DDC" w14:textId="53E18DA6" w:rsidR="00BE0CD8" w:rsidRDefault="00BE0CD8" w:rsidP="00BE0CD8">
      <w:pPr>
        <w:pStyle w:val="Textoindependiente"/>
        <w:rPr>
          <w:noProof/>
        </w:rPr>
      </w:pPr>
    </w:p>
    <w:p w14:paraId="2C0BC5ED" w14:textId="5AB4E352" w:rsidR="00BE0CD8" w:rsidRDefault="00BE0CD8" w:rsidP="00BE0CD8">
      <w:pPr>
        <w:pStyle w:val="Textoindependiente"/>
        <w:rPr>
          <w:noProof/>
        </w:rPr>
      </w:pPr>
    </w:p>
    <w:p w14:paraId="20299272" w14:textId="77777777" w:rsidR="00BE0CD8" w:rsidRPr="00BE0CD8" w:rsidRDefault="00BE0CD8" w:rsidP="00BE0CD8">
      <w:pPr>
        <w:pStyle w:val="Textoindependiente"/>
        <w:rPr>
          <w:rFonts w:ascii="Arial Black" w:hAnsi="Arial Black"/>
        </w:rPr>
      </w:pPr>
      <w:r w:rsidRPr="00BE0CD8">
        <w:rPr>
          <w:rFonts w:ascii="Arial Black" w:hAnsi="Arial Black"/>
        </w:rPr>
        <w:t>Términos y Condiciones</w:t>
      </w:r>
      <w:r w:rsidRPr="00BE0CD8">
        <w:rPr>
          <w:rFonts w:ascii="Arial Black" w:hAnsi="Arial Black"/>
        </w:rPr>
        <w:t>:</w:t>
      </w:r>
    </w:p>
    <w:p w14:paraId="467BD9A0" w14:textId="77777777" w:rsidR="00BE0CD8" w:rsidRDefault="00BE0CD8" w:rsidP="00BE0CD8">
      <w:pPr>
        <w:pStyle w:val="Textoindependiente"/>
        <w:numPr>
          <w:ilvl w:val="0"/>
          <w:numId w:val="12"/>
        </w:numPr>
        <w:rPr>
          <w:noProof/>
        </w:rPr>
      </w:pPr>
      <w:r>
        <w:t xml:space="preserve">El pago se </w:t>
      </w:r>
      <w:proofErr w:type="spellStart"/>
      <w:r>
        <w:t>ralizará</w:t>
      </w:r>
      <w:proofErr w:type="spellEnd"/>
      <w:r>
        <w:t xml:space="preserve"> 50% al iniciar el proyecto y 50% al finalizar.  </w:t>
      </w:r>
    </w:p>
    <w:p w14:paraId="6881B2E7" w14:textId="57C22D2C" w:rsidR="00BE0CD8" w:rsidRDefault="00BE0CD8" w:rsidP="00BE0CD8">
      <w:pPr>
        <w:pStyle w:val="Textoindependiente"/>
        <w:numPr>
          <w:ilvl w:val="0"/>
          <w:numId w:val="12"/>
        </w:numPr>
        <w:rPr>
          <w:noProof/>
        </w:rPr>
      </w:pPr>
      <w:r>
        <w:t xml:space="preserve">Una vez aprobado el </w:t>
      </w:r>
      <w:proofErr w:type="spellStart"/>
      <w:r>
        <w:t>pressupuesto</w:t>
      </w:r>
      <w:proofErr w:type="spellEnd"/>
      <w:r>
        <w:t xml:space="preserve"> se redactará un breve contrato que tendrá que ser firmado por cliente y </w:t>
      </w:r>
      <w:proofErr w:type="spellStart"/>
      <w:r>
        <w:t>proveerdor</w:t>
      </w:r>
      <w:proofErr w:type="spellEnd"/>
      <w:r>
        <w:t xml:space="preserve"> con los servicios y clausulas detallados.</w:t>
      </w:r>
    </w:p>
    <w:sectPr w:rsidR="00BE0CD8" w:rsidSect="004B3692">
      <w:footerReference w:type="even" r:id="rId11"/>
      <w:footerReference w:type="default" r:id="rId12"/>
      <w:pgSz w:w="11906" w:h="16838" w:code="9"/>
      <w:pgMar w:top="964" w:right="1588" w:bottom="1440" w:left="964" w:header="720" w:footer="9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071A" w14:textId="77777777" w:rsidR="00445310" w:rsidRDefault="00445310">
      <w:r>
        <w:separator/>
      </w:r>
    </w:p>
    <w:p w14:paraId="39391E87" w14:textId="77777777" w:rsidR="00445310" w:rsidRDefault="00445310"/>
  </w:endnote>
  <w:endnote w:type="continuationSeparator" w:id="0">
    <w:p w14:paraId="587D350B" w14:textId="77777777" w:rsidR="00445310" w:rsidRDefault="00445310">
      <w:r>
        <w:continuationSeparator/>
      </w:r>
    </w:p>
    <w:p w14:paraId="5668C09C" w14:textId="77777777" w:rsidR="00445310" w:rsidRDefault="00445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F2B2" w14:textId="77777777" w:rsidR="00E44206" w:rsidRDefault="007F4A62">
    <w:pPr>
      <w:framePr w:wrap="around" w:vAnchor="text" w:hAnchor="margin" w:xAlign="center" w:y="1"/>
    </w:pPr>
    <w:r>
      <w:rPr>
        <w:lang w:bidi="es-ES"/>
      </w:rPr>
      <w:fldChar w:fldCharType="begin"/>
    </w:r>
    <w:r>
      <w:rPr>
        <w:lang w:bidi="es-ES"/>
      </w:rPr>
      <w:instrText xml:space="preserve">PAGE  </w:instrText>
    </w:r>
    <w:r>
      <w:rPr>
        <w:lang w:bidi="es-ES"/>
      </w:rPr>
      <w:fldChar w:fldCharType="separate"/>
    </w:r>
    <w:r w:rsidR="00E44206">
      <w:rPr>
        <w:lang w:bidi="es-ES"/>
      </w:rPr>
      <w:t>0</w:t>
    </w:r>
    <w:r>
      <w:rPr>
        <w:lang w:bidi="es-ES"/>
      </w:rPr>
      <w:fldChar w:fldCharType="end"/>
    </w:r>
  </w:p>
  <w:p w14:paraId="6D4E8734" w14:textId="77777777" w:rsidR="00E44206" w:rsidRDefault="00E44206"/>
  <w:p w14:paraId="78A5CF59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0380" w14:textId="77777777" w:rsidR="00E44206" w:rsidRDefault="00E44206">
    <w:r>
      <w:rPr>
        <w:lang w:bidi="es-ES"/>
      </w:rPr>
      <w:sym w:font="Wingdings" w:char="F06C"/>
    </w:r>
    <w:r>
      <w:rPr>
        <w:lang w:bidi="es-ES"/>
      </w:rPr>
      <w:t xml:space="preserve">Página </w:t>
    </w:r>
    <w:r w:rsidR="007F4A62">
      <w:rPr>
        <w:lang w:bidi="es-ES"/>
      </w:rPr>
      <w:fldChar w:fldCharType="begin"/>
    </w:r>
    <w:r w:rsidR="007F4A62">
      <w:rPr>
        <w:lang w:bidi="es-ES"/>
      </w:rPr>
      <w:instrText xml:space="preserve"> PAGE \* Arabic \* MERGEFORMAT </w:instrText>
    </w:r>
    <w:r w:rsidR="007F4A62">
      <w:rPr>
        <w:lang w:bidi="es-ES"/>
      </w:rPr>
      <w:fldChar w:fldCharType="separate"/>
    </w:r>
    <w:r w:rsidR="004B3692">
      <w:rPr>
        <w:noProof/>
        <w:lang w:bidi="es-ES"/>
      </w:rPr>
      <w:t>2</w:t>
    </w:r>
    <w:r w:rsidR="007F4A62"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856A4" w14:textId="77777777" w:rsidR="00445310" w:rsidRDefault="00445310">
      <w:r>
        <w:separator/>
      </w:r>
    </w:p>
    <w:p w14:paraId="6EA0A02D" w14:textId="77777777" w:rsidR="00445310" w:rsidRDefault="00445310"/>
  </w:footnote>
  <w:footnote w:type="continuationSeparator" w:id="0">
    <w:p w14:paraId="2F1C174A" w14:textId="77777777" w:rsidR="00445310" w:rsidRDefault="00445310">
      <w:r>
        <w:continuationSeparator/>
      </w:r>
    </w:p>
    <w:p w14:paraId="63B62E46" w14:textId="77777777" w:rsidR="00445310" w:rsidRDefault="004453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161478"/>
    <w:multiLevelType w:val="hybridMultilevel"/>
    <w:tmpl w:val="9024234E"/>
    <w:lvl w:ilvl="0" w:tplc="5DA634D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283860"/>
    <w:multiLevelType w:val="hybridMultilevel"/>
    <w:tmpl w:val="A1362508"/>
    <w:lvl w:ilvl="0" w:tplc="63705C0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F"/>
    <w:rsid w:val="000058B9"/>
    <w:rsid w:val="0001248B"/>
    <w:rsid w:val="0001324D"/>
    <w:rsid w:val="00074D3C"/>
    <w:rsid w:val="00083D98"/>
    <w:rsid w:val="00141D8C"/>
    <w:rsid w:val="00145B76"/>
    <w:rsid w:val="001E09FD"/>
    <w:rsid w:val="00200E05"/>
    <w:rsid w:val="00201252"/>
    <w:rsid w:val="00251827"/>
    <w:rsid w:val="00336AF4"/>
    <w:rsid w:val="00357FB3"/>
    <w:rsid w:val="0036627C"/>
    <w:rsid w:val="00371BFD"/>
    <w:rsid w:val="00404D5E"/>
    <w:rsid w:val="00445310"/>
    <w:rsid w:val="00451E1D"/>
    <w:rsid w:val="0045632C"/>
    <w:rsid w:val="004B3692"/>
    <w:rsid w:val="005A101B"/>
    <w:rsid w:val="005D0F9F"/>
    <w:rsid w:val="005E3096"/>
    <w:rsid w:val="0061337A"/>
    <w:rsid w:val="00637B65"/>
    <w:rsid w:val="0065130F"/>
    <w:rsid w:val="006658A5"/>
    <w:rsid w:val="00694585"/>
    <w:rsid w:val="006D2B8E"/>
    <w:rsid w:val="0077220D"/>
    <w:rsid w:val="007D4CAF"/>
    <w:rsid w:val="007E57B1"/>
    <w:rsid w:val="007F4A62"/>
    <w:rsid w:val="008107F1"/>
    <w:rsid w:val="00847D7D"/>
    <w:rsid w:val="0086064F"/>
    <w:rsid w:val="0088324E"/>
    <w:rsid w:val="00884A30"/>
    <w:rsid w:val="00885C23"/>
    <w:rsid w:val="008B2B55"/>
    <w:rsid w:val="008B795A"/>
    <w:rsid w:val="008C58A2"/>
    <w:rsid w:val="00906BD3"/>
    <w:rsid w:val="00911657"/>
    <w:rsid w:val="00922C8C"/>
    <w:rsid w:val="00926038"/>
    <w:rsid w:val="0094492B"/>
    <w:rsid w:val="009A5088"/>
    <w:rsid w:val="009B70F3"/>
    <w:rsid w:val="009C39B5"/>
    <w:rsid w:val="009C6745"/>
    <w:rsid w:val="009D4E0A"/>
    <w:rsid w:val="00A55EE2"/>
    <w:rsid w:val="00A82ACA"/>
    <w:rsid w:val="00B43561"/>
    <w:rsid w:val="00B47C4B"/>
    <w:rsid w:val="00B626D9"/>
    <w:rsid w:val="00B9578D"/>
    <w:rsid w:val="00BE0CD8"/>
    <w:rsid w:val="00C148B0"/>
    <w:rsid w:val="00C4066A"/>
    <w:rsid w:val="00C72AEB"/>
    <w:rsid w:val="00C847C4"/>
    <w:rsid w:val="00CB5832"/>
    <w:rsid w:val="00D42611"/>
    <w:rsid w:val="00D444A5"/>
    <w:rsid w:val="00D46BB2"/>
    <w:rsid w:val="00D62DCB"/>
    <w:rsid w:val="00D8418D"/>
    <w:rsid w:val="00DE5F8F"/>
    <w:rsid w:val="00E44206"/>
    <w:rsid w:val="00E51BD1"/>
    <w:rsid w:val="00E523FD"/>
    <w:rsid w:val="00E740CB"/>
    <w:rsid w:val="00E8163D"/>
    <w:rsid w:val="00EF3FE9"/>
    <w:rsid w:val="00F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2BFCF7"/>
  <w15:docId w15:val="{AC50D9A9-67FC-433F-93F5-FBC87671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4" w:unhideWhenUsed="1"/>
    <w:lsdException w:name="heading 3" w:semiHidden="1" w:uiPriority="4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01B"/>
  </w:style>
  <w:style w:type="paragraph" w:styleId="Ttulo1">
    <w:name w:val="heading 1"/>
    <w:basedOn w:val="Normal"/>
    <w:link w:val="Ttulo1Car"/>
    <w:uiPriority w:val="4"/>
    <w:qFormat/>
    <w:rsid w:val="00D42611"/>
    <w:pPr>
      <w:outlineLvl w:val="0"/>
    </w:pPr>
    <w:rPr>
      <w:rFonts w:asciiTheme="majorHAnsi" w:hAnsiTheme="majorHAnsi"/>
      <w:b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B435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B435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B435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rsid w:val="00B435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B435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B435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7"/>
    <w:unhideWhenUsed/>
    <w:qFormat/>
    <w:rsid w:val="00C148B0"/>
    <w:pPr>
      <w:spacing w:after="220" w:line="180" w:lineRule="atLeast"/>
      <w:ind w:left="720"/>
      <w:jc w:val="both"/>
    </w:pPr>
  </w:style>
  <w:style w:type="paragraph" w:customStyle="1" w:styleId="Nombredelaempresa">
    <w:name w:val="Nombre de la empresa"/>
    <w:basedOn w:val="Normal"/>
    <w:uiPriority w:val="2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Textodeglobo">
    <w:name w:val="Balloon Text"/>
    <w:basedOn w:val="Normal"/>
    <w:link w:val="TextodegloboCar"/>
    <w:semiHidden/>
    <w:unhideWhenUsed/>
    <w:rsid w:val="00B626D9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626D9"/>
    <w:rPr>
      <w:rFonts w:ascii="Tahoma" w:hAnsi="Tahoma" w:cs="Tahoma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26038"/>
    <w:rPr>
      <w:color w:val="595959" w:themeColor="text1" w:themeTint="A6"/>
    </w:rPr>
  </w:style>
  <w:style w:type="paragraph" w:customStyle="1" w:styleId="Informacindelaempresa">
    <w:name w:val="Información de la empresa"/>
    <w:basedOn w:val="Normal"/>
    <w:uiPriority w:val="1"/>
    <w:unhideWhenUsed/>
    <w:qFormat/>
    <w:rsid w:val="00EF3FE9"/>
    <w:pPr>
      <w:keepLines/>
      <w:spacing w:line="200" w:lineRule="atLeast"/>
    </w:pPr>
    <w:rPr>
      <w:spacing w:val="-2"/>
    </w:rPr>
  </w:style>
  <w:style w:type="character" w:customStyle="1" w:styleId="Ttulo1Car">
    <w:name w:val="Título 1 Car"/>
    <w:basedOn w:val="Fuentedeprrafopredeter"/>
    <w:link w:val="Ttulo1"/>
    <w:uiPriority w:val="4"/>
    <w:rsid w:val="00D42611"/>
    <w:rPr>
      <w:rFonts w:asciiTheme="majorHAnsi" w:hAnsiTheme="majorHAnsi"/>
      <w:b/>
    </w:rPr>
  </w:style>
  <w:style w:type="paragraph" w:styleId="Ttulo">
    <w:name w:val="Title"/>
    <w:basedOn w:val="Normal"/>
    <w:next w:val="Normal"/>
    <w:link w:val="TtuloCar"/>
    <w:uiPriority w:val="3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TextoindependienteCar">
    <w:name w:val="Texto independiente Car"/>
    <w:basedOn w:val="Fuentedeprrafopredeter"/>
    <w:link w:val="Textoindependiente"/>
    <w:uiPriority w:val="7"/>
    <w:rsid w:val="00C148B0"/>
  </w:style>
  <w:style w:type="character" w:customStyle="1" w:styleId="TtuloCar">
    <w:name w:val="Título Car"/>
    <w:basedOn w:val="Fuentedeprrafopredeter"/>
    <w:link w:val="Ttulo"/>
    <w:uiPriority w:val="3"/>
    <w:rsid w:val="00E740CB"/>
    <w:rPr>
      <w:rFonts w:asciiTheme="majorHAnsi" w:hAnsiTheme="majorHAnsi"/>
      <w:b/>
      <w:sz w:val="108"/>
    </w:rPr>
  </w:style>
  <w:style w:type="table" w:styleId="Tablaconcuadrcula">
    <w:name w:val="Table Grid"/>
    <w:basedOn w:val="Tabla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entarios">
    <w:name w:val="Comentarios"/>
    <w:basedOn w:val="Normal"/>
    <w:link w:val="Carcterdecomentarios"/>
    <w:uiPriority w:val="6"/>
    <w:qFormat/>
    <w:rsid w:val="00D8418D"/>
    <w:pPr>
      <w:spacing w:before="220" w:after="220"/>
      <w:ind w:left="720"/>
      <w:jc w:val="both"/>
    </w:pPr>
  </w:style>
  <w:style w:type="character" w:customStyle="1" w:styleId="Carcterdecomentarios">
    <w:name w:val="Carácter de comentarios"/>
    <w:basedOn w:val="TextoindependienteCar"/>
    <w:link w:val="Comentarios"/>
    <w:uiPriority w:val="6"/>
    <w:rsid w:val="00D8418D"/>
    <w:rPr>
      <w:rFonts w:asciiTheme="minorHAnsi" w:hAnsiTheme="minorHAnsi"/>
    </w:rPr>
  </w:style>
  <w:style w:type="paragraph" w:styleId="Piedepgina">
    <w:name w:val="footer"/>
    <w:basedOn w:val="Normal"/>
    <w:link w:val="PiedepginaCar"/>
    <w:uiPriority w:val="99"/>
    <w:unhideWhenUsed/>
    <w:rsid w:val="007D4CAF"/>
  </w:style>
  <w:style w:type="character" w:customStyle="1" w:styleId="PiedepginaCar">
    <w:name w:val="Pie de página Car"/>
    <w:basedOn w:val="Fuentedeprrafopredeter"/>
    <w:link w:val="Piedepgina"/>
    <w:uiPriority w:val="99"/>
    <w:rsid w:val="007D4CAF"/>
    <w:rPr>
      <w:rFonts w:asciiTheme="minorHAnsi" w:hAnsiTheme="minorHAnsi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26038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260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26038"/>
    <w:rPr>
      <w:rFonts w:asciiTheme="minorHAnsi" w:hAnsiTheme="minorHAnsi"/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26038"/>
    <w:rPr>
      <w:b/>
      <w:bCs/>
      <w:caps w:val="0"/>
      <w:smallCaps/>
      <w:color w:val="365F9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semiHidden/>
    <w:unhideWhenUsed/>
    <w:rsid w:val="00B43561"/>
  </w:style>
  <w:style w:type="paragraph" w:styleId="Textodebloque">
    <w:name w:val="Block Text"/>
    <w:basedOn w:val="Normal"/>
    <w:semiHidden/>
    <w:unhideWhenUsed/>
    <w:rsid w:val="00906BD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Textoindependiente2">
    <w:name w:val="Body Text 2"/>
    <w:basedOn w:val="Normal"/>
    <w:link w:val="Textoindependiente2Car"/>
    <w:semiHidden/>
    <w:unhideWhenUsed/>
    <w:rsid w:val="00B4356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43561"/>
  </w:style>
  <w:style w:type="paragraph" w:styleId="Textoindependiente3">
    <w:name w:val="Body Text 3"/>
    <w:basedOn w:val="Normal"/>
    <w:link w:val="Textoindependiente3Car"/>
    <w:semiHidden/>
    <w:unhideWhenUsed/>
    <w:rsid w:val="00B4356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4356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B43561"/>
    <w:pPr>
      <w:spacing w:after="0" w:line="240" w:lineRule="auto"/>
      <w:ind w:left="0"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B43561"/>
  </w:style>
  <w:style w:type="paragraph" w:styleId="Sangradetextonormal">
    <w:name w:val="Body Text Indent"/>
    <w:basedOn w:val="Normal"/>
    <w:link w:val="SangradetextonormalCar"/>
    <w:semiHidden/>
    <w:unhideWhenUsed/>
    <w:rsid w:val="00B4356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43561"/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B43561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B43561"/>
  </w:style>
  <w:style w:type="paragraph" w:styleId="Sangra2detindependiente">
    <w:name w:val="Body Text Indent 2"/>
    <w:basedOn w:val="Normal"/>
    <w:link w:val="Sangra2detindependienteCar"/>
    <w:semiHidden/>
    <w:unhideWhenUsed/>
    <w:rsid w:val="00B4356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43561"/>
  </w:style>
  <w:style w:type="paragraph" w:styleId="Sangra3detindependiente">
    <w:name w:val="Body Text Indent 3"/>
    <w:basedOn w:val="Normal"/>
    <w:link w:val="Sangra3detindependienteCar"/>
    <w:semiHidden/>
    <w:unhideWhenUsed/>
    <w:rsid w:val="00B4356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B4356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4356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semiHidden/>
    <w:unhideWhenUsed/>
    <w:qFormat/>
    <w:rsid w:val="00B43561"/>
    <w:pPr>
      <w:spacing w:after="200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semiHidden/>
    <w:unhideWhenUsed/>
    <w:rsid w:val="00B43561"/>
    <w:pPr>
      <w:ind w:left="4320"/>
    </w:pPr>
  </w:style>
  <w:style w:type="character" w:customStyle="1" w:styleId="CierreCar">
    <w:name w:val="Cierre Car"/>
    <w:basedOn w:val="Fuentedeprrafopredeter"/>
    <w:link w:val="Cierre"/>
    <w:semiHidden/>
    <w:rsid w:val="00B43561"/>
  </w:style>
  <w:style w:type="table" w:styleId="Cuadrculavistosa">
    <w:name w:val="Colorful Grid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semiHidden/>
    <w:unhideWhenUsed/>
    <w:rsid w:val="00B43561"/>
    <w:rPr>
      <w:sz w:val="22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4356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4356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435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4356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semiHidden/>
    <w:unhideWhenUsed/>
    <w:rsid w:val="00B43561"/>
  </w:style>
  <w:style w:type="character" w:customStyle="1" w:styleId="FechaCar">
    <w:name w:val="Fecha Car"/>
    <w:basedOn w:val="Fuentedeprrafopredeter"/>
    <w:link w:val="Fecha"/>
    <w:semiHidden/>
    <w:rsid w:val="00B43561"/>
  </w:style>
  <w:style w:type="paragraph" w:styleId="Mapadeldocumento">
    <w:name w:val="Document Map"/>
    <w:basedOn w:val="Normal"/>
    <w:link w:val="MapadeldocumentoCar"/>
    <w:semiHidden/>
    <w:unhideWhenUsed/>
    <w:rsid w:val="00B43561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4356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B43561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B43561"/>
  </w:style>
  <w:style w:type="character" w:styleId="nfasis">
    <w:name w:val="Emphasis"/>
    <w:basedOn w:val="Fuentedeprrafopredeter"/>
    <w:semiHidden/>
    <w:unhideWhenUsed/>
    <w:qFormat/>
    <w:rsid w:val="00B43561"/>
    <w:rPr>
      <w:i/>
      <w:iCs/>
    </w:rPr>
  </w:style>
  <w:style w:type="character" w:styleId="Refdenotaalfinal">
    <w:name w:val="endnote reference"/>
    <w:basedOn w:val="Fuentedeprrafopredeter"/>
    <w:semiHidden/>
    <w:unhideWhenUsed/>
    <w:rsid w:val="00B43561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B4356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43561"/>
    <w:rPr>
      <w:szCs w:val="20"/>
    </w:rPr>
  </w:style>
  <w:style w:type="paragraph" w:styleId="Direccinsobre">
    <w:name w:val="envelope address"/>
    <w:basedOn w:val="Normal"/>
    <w:semiHidden/>
    <w:unhideWhenUsed/>
    <w:rsid w:val="00B435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sid w:val="00B43561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semiHidden/>
    <w:unhideWhenUsed/>
    <w:rsid w:val="00B43561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semiHidden/>
    <w:unhideWhenUsed/>
    <w:rsid w:val="00B43561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B43561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43561"/>
    <w:rPr>
      <w:szCs w:val="20"/>
    </w:rPr>
  </w:style>
  <w:style w:type="table" w:styleId="Tablaconcuadrcula1clara">
    <w:name w:val="Grid Table 1 Light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84A3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4"/>
    <w:semiHidden/>
    <w:rsid w:val="005A10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5A10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5A1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5A1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5A101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5A101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semiHidden/>
    <w:unhideWhenUsed/>
    <w:rsid w:val="00B43561"/>
  </w:style>
  <w:style w:type="paragraph" w:styleId="DireccinHTML">
    <w:name w:val="HTML Address"/>
    <w:basedOn w:val="Normal"/>
    <w:link w:val="DireccinHTMLCar"/>
    <w:semiHidden/>
    <w:unhideWhenUsed/>
    <w:rsid w:val="00B4356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B43561"/>
    <w:rPr>
      <w:i/>
      <w:iCs/>
    </w:rPr>
  </w:style>
  <w:style w:type="character" w:styleId="CitaHTML">
    <w:name w:val="HTML Cite"/>
    <w:basedOn w:val="Fuentedeprrafopredeter"/>
    <w:semiHidden/>
    <w:unhideWhenUsed/>
    <w:rsid w:val="00B43561"/>
    <w:rPr>
      <w:i/>
      <w:iCs/>
    </w:rPr>
  </w:style>
  <w:style w:type="character" w:styleId="CdigoHTML">
    <w:name w:val="HTML Code"/>
    <w:basedOn w:val="Fuentedeprrafopredeter"/>
    <w:semiHidden/>
    <w:unhideWhenUsed/>
    <w:rsid w:val="00B4356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semiHidden/>
    <w:unhideWhenUsed/>
    <w:rsid w:val="00B43561"/>
    <w:rPr>
      <w:i/>
      <w:iCs/>
    </w:rPr>
  </w:style>
  <w:style w:type="character" w:styleId="TecladoHTML">
    <w:name w:val="HTML Keyboard"/>
    <w:basedOn w:val="Fuentedeprrafopredeter"/>
    <w:semiHidden/>
    <w:unhideWhenUsed/>
    <w:rsid w:val="00B4356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semiHidden/>
    <w:unhideWhenUsed/>
    <w:rsid w:val="00B43561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B43561"/>
    <w:rPr>
      <w:rFonts w:ascii="Consolas" w:hAnsi="Consolas"/>
      <w:szCs w:val="20"/>
    </w:rPr>
  </w:style>
  <w:style w:type="character" w:styleId="EjemplodeHTML">
    <w:name w:val="HTML Sample"/>
    <w:basedOn w:val="Fuentedeprrafopredeter"/>
    <w:semiHidden/>
    <w:unhideWhenUsed/>
    <w:rsid w:val="00B4356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semiHidden/>
    <w:unhideWhenUsed/>
    <w:rsid w:val="00B4356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semiHidden/>
    <w:unhideWhenUsed/>
    <w:rsid w:val="00B43561"/>
    <w:rPr>
      <w:i/>
      <w:iCs/>
    </w:rPr>
  </w:style>
  <w:style w:type="character" w:styleId="Hipervnculo">
    <w:name w:val="Hyperlink"/>
    <w:basedOn w:val="Fuentedeprrafopredeter"/>
    <w:semiHidden/>
    <w:unhideWhenUsed/>
    <w:rsid w:val="00B43561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semiHidden/>
    <w:unhideWhenUsed/>
    <w:rsid w:val="00B43561"/>
    <w:pPr>
      <w:ind w:left="220" w:hanging="220"/>
    </w:pPr>
  </w:style>
  <w:style w:type="paragraph" w:styleId="ndice2">
    <w:name w:val="index 2"/>
    <w:basedOn w:val="Normal"/>
    <w:next w:val="Normal"/>
    <w:autoRedefine/>
    <w:semiHidden/>
    <w:unhideWhenUsed/>
    <w:rsid w:val="00B43561"/>
    <w:pPr>
      <w:ind w:left="440" w:hanging="220"/>
    </w:pPr>
  </w:style>
  <w:style w:type="paragraph" w:styleId="ndice3">
    <w:name w:val="index 3"/>
    <w:basedOn w:val="Normal"/>
    <w:next w:val="Normal"/>
    <w:autoRedefine/>
    <w:semiHidden/>
    <w:unhideWhenUsed/>
    <w:rsid w:val="00B43561"/>
    <w:pPr>
      <w:ind w:left="660" w:hanging="220"/>
    </w:pPr>
  </w:style>
  <w:style w:type="paragraph" w:styleId="ndice4">
    <w:name w:val="index 4"/>
    <w:basedOn w:val="Normal"/>
    <w:next w:val="Normal"/>
    <w:autoRedefine/>
    <w:semiHidden/>
    <w:unhideWhenUsed/>
    <w:rsid w:val="00B43561"/>
    <w:pPr>
      <w:ind w:left="880" w:hanging="220"/>
    </w:pPr>
  </w:style>
  <w:style w:type="paragraph" w:styleId="ndice5">
    <w:name w:val="index 5"/>
    <w:basedOn w:val="Normal"/>
    <w:next w:val="Normal"/>
    <w:autoRedefine/>
    <w:semiHidden/>
    <w:unhideWhenUsed/>
    <w:rsid w:val="00B43561"/>
    <w:pPr>
      <w:ind w:left="1100" w:hanging="220"/>
    </w:pPr>
  </w:style>
  <w:style w:type="paragraph" w:styleId="ndice6">
    <w:name w:val="index 6"/>
    <w:basedOn w:val="Normal"/>
    <w:next w:val="Normal"/>
    <w:autoRedefine/>
    <w:semiHidden/>
    <w:unhideWhenUsed/>
    <w:rsid w:val="00B43561"/>
    <w:pPr>
      <w:ind w:left="1320" w:hanging="220"/>
    </w:pPr>
  </w:style>
  <w:style w:type="paragraph" w:styleId="ndice7">
    <w:name w:val="index 7"/>
    <w:basedOn w:val="Normal"/>
    <w:next w:val="Normal"/>
    <w:autoRedefine/>
    <w:semiHidden/>
    <w:unhideWhenUsed/>
    <w:rsid w:val="00B43561"/>
    <w:pPr>
      <w:ind w:left="1540" w:hanging="220"/>
    </w:pPr>
  </w:style>
  <w:style w:type="paragraph" w:styleId="ndice8">
    <w:name w:val="index 8"/>
    <w:basedOn w:val="Normal"/>
    <w:next w:val="Normal"/>
    <w:autoRedefine/>
    <w:semiHidden/>
    <w:unhideWhenUsed/>
    <w:rsid w:val="00B43561"/>
    <w:pPr>
      <w:ind w:left="1760" w:hanging="220"/>
    </w:pPr>
  </w:style>
  <w:style w:type="paragraph" w:styleId="ndice9">
    <w:name w:val="index 9"/>
    <w:basedOn w:val="Normal"/>
    <w:next w:val="Normal"/>
    <w:autoRedefine/>
    <w:semiHidden/>
    <w:unhideWhenUsed/>
    <w:rsid w:val="00B43561"/>
    <w:pPr>
      <w:ind w:left="1980" w:hanging="220"/>
    </w:pPr>
  </w:style>
  <w:style w:type="paragraph" w:styleId="Ttulodendice">
    <w:name w:val="index heading"/>
    <w:basedOn w:val="Normal"/>
    <w:next w:val="ndice1"/>
    <w:semiHidden/>
    <w:unhideWhenUsed/>
    <w:rsid w:val="00B43561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B435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semiHidden/>
    <w:unhideWhenUsed/>
    <w:rsid w:val="00B43561"/>
  </w:style>
  <w:style w:type="paragraph" w:styleId="Lista">
    <w:name w:val="List"/>
    <w:basedOn w:val="Normal"/>
    <w:semiHidden/>
    <w:unhideWhenUsed/>
    <w:rsid w:val="00B43561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B43561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B43561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B43561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B43561"/>
    <w:pPr>
      <w:ind w:left="1800" w:hanging="360"/>
      <w:contextualSpacing/>
    </w:pPr>
  </w:style>
  <w:style w:type="paragraph" w:styleId="Listaconvietas">
    <w:name w:val="List Bullet"/>
    <w:basedOn w:val="Normal"/>
    <w:semiHidden/>
    <w:unhideWhenUsed/>
    <w:rsid w:val="00B43561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rsid w:val="00B43561"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rsid w:val="00B43561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rsid w:val="00B43561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rsid w:val="00B43561"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rsid w:val="00B43561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rsid w:val="00B43561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rsid w:val="00B43561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rsid w:val="00B43561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rsid w:val="00B43561"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unhideWhenUsed/>
    <w:rsid w:val="00B43561"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rsid w:val="00B43561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rsid w:val="00B43561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rsid w:val="00B43561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rsid w:val="00B4356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B4356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B435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435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B435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B435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B435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B435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B435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semiHidden/>
    <w:unhideWhenUsed/>
    <w:rsid w:val="00B43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B4356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semiHidden/>
    <w:unhideWhenUsed/>
    <w:rsid w:val="00B435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B4356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B43561"/>
  </w:style>
  <w:style w:type="paragraph" w:styleId="NormalWeb">
    <w:name w:val="Normal (Web)"/>
    <w:basedOn w:val="Normal"/>
    <w:semiHidden/>
    <w:unhideWhenUsed/>
    <w:rsid w:val="00B43561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unhideWhenUsed/>
    <w:rsid w:val="00B43561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B43561"/>
  </w:style>
  <w:style w:type="character" w:customStyle="1" w:styleId="EncabezadodenotaCar">
    <w:name w:val="Encabezado de nota Car"/>
    <w:basedOn w:val="Fuentedeprrafopredeter"/>
    <w:link w:val="Encabezadodenota"/>
    <w:semiHidden/>
    <w:rsid w:val="00B43561"/>
  </w:style>
  <w:style w:type="character" w:styleId="Nmerodepgina">
    <w:name w:val="page number"/>
    <w:basedOn w:val="Fuentedeprrafopredeter"/>
    <w:semiHidden/>
    <w:unhideWhenUsed/>
    <w:rsid w:val="00B43561"/>
  </w:style>
  <w:style w:type="table" w:styleId="Tablanormal1">
    <w:name w:val="Plain Table 1"/>
    <w:basedOn w:val="Tablanormal"/>
    <w:uiPriority w:val="41"/>
    <w:rsid w:val="00B435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435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43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435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435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semiHidden/>
    <w:unhideWhenUsed/>
    <w:rsid w:val="00B43561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4356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435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43561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semiHidden/>
    <w:unhideWhenUsed/>
    <w:rsid w:val="00B43561"/>
  </w:style>
  <w:style w:type="character" w:customStyle="1" w:styleId="SaludoCar">
    <w:name w:val="Saludo Car"/>
    <w:basedOn w:val="Fuentedeprrafopredeter"/>
    <w:link w:val="Saludo"/>
    <w:semiHidden/>
    <w:rsid w:val="00B43561"/>
  </w:style>
  <w:style w:type="paragraph" w:styleId="Firma">
    <w:name w:val="Signature"/>
    <w:basedOn w:val="Normal"/>
    <w:link w:val="FirmaCar"/>
    <w:semiHidden/>
    <w:unhideWhenUsed/>
    <w:rsid w:val="00B43561"/>
    <w:pPr>
      <w:ind w:left="4320"/>
    </w:pPr>
  </w:style>
  <w:style w:type="character" w:customStyle="1" w:styleId="FirmaCar">
    <w:name w:val="Firma Car"/>
    <w:basedOn w:val="Fuentedeprrafopredeter"/>
    <w:link w:val="Firma"/>
    <w:semiHidden/>
    <w:rsid w:val="00B43561"/>
  </w:style>
  <w:style w:type="character" w:styleId="Textoennegrita">
    <w:name w:val="Strong"/>
    <w:basedOn w:val="Fuentedeprrafopredeter"/>
    <w:semiHidden/>
    <w:unhideWhenUsed/>
    <w:qFormat/>
    <w:rsid w:val="00B43561"/>
    <w:rPr>
      <w:b/>
      <w:bCs/>
    </w:rPr>
  </w:style>
  <w:style w:type="paragraph" w:styleId="Subttulo">
    <w:name w:val="Subtitle"/>
    <w:basedOn w:val="Normal"/>
    <w:next w:val="Normal"/>
    <w:link w:val="SubttuloCar"/>
    <w:semiHidden/>
    <w:unhideWhenUsed/>
    <w:qFormat/>
    <w:rsid w:val="00B4356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semiHidden/>
    <w:rsid w:val="00B4356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B4356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43561"/>
    <w:rPr>
      <w:smallCaps/>
      <w:color w:val="5A5A5A" w:themeColor="text1" w:themeTint="A5"/>
    </w:rPr>
  </w:style>
  <w:style w:type="table" w:styleId="Tablaconefectos3D1">
    <w:name w:val="Table 3D effects 1"/>
    <w:basedOn w:val="Tablanormal"/>
    <w:semiHidden/>
    <w:unhideWhenUsed/>
    <w:rsid w:val="00B435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B435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B435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B435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B435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B435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B435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B435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B435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B435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B435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B435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B435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B435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unhideWhenUsed/>
    <w:rsid w:val="00B435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unhideWhenUsed/>
    <w:rsid w:val="00B435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unhideWhenUsed/>
    <w:rsid w:val="00B435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B435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B435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B435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B435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B435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B435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B435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semiHidden/>
    <w:unhideWhenUsed/>
    <w:rsid w:val="00B43561"/>
    <w:pPr>
      <w:ind w:left="220" w:hanging="220"/>
    </w:pPr>
  </w:style>
  <w:style w:type="paragraph" w:styleId="Tabladeilustraciones">
    <w:name w:val="table of figures"/>
    <w:basedOn w:val="Normal"/>
    <w:next w:val="Normal"/>
    <w:semiHidden/>
    <w:unhideWhenUsed/>
    <w:rsid w:val="00B43561"/>
  </w:style>
  <w:style w:type="table" w:styleId="Tablaprofesional">
    <w:name w:val="Table Professional"/>
    <w:basedOn w:val="Tabla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B435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B435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B435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B435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unhideWhenUsed/>
    <w:rsid w:val="00B4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B435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B435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B435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semiHidden/>
    <w:unhideWhenUsed/>
    <w:rsid w:val="00B435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B43561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B43561"/>
    <w:pPr>
      <w:spacing w:after="100"/>
      <w:ind w:left="220"/>
    </w:pPr>
  </w:style>
  <w:style w:type="paragraph" w:styleId="TDC3">
    <w:name w:val="toc 3"/>
    <w:basedOn w:val="Normal"/>
    <w:next w:val="Normal"/>
    <w:autoRedefine/>
    <w:semiHidden/>
    <w:unhideWhenUsed/>
    <w:rsid w:val="00B43561"/>
    <w:pPr>
      <w:spacing w:after="100"/>
      <w:ind w:left="440"/>
    </w:pPr>
  </w:style>
  <w:style w:type="paragraph" w:styleId="TDC4">
    <w:name w:val="toc 4"/>
    <w:basedOn w:val="Normal"/>
    <w:next w:val="Normal"/>
    <w:autoRedefine/>
    <w:semiHidden/>
    <w:unhideWhenUsed/>
    <w:rsid w:val="00B43561"/>
    <w:pPr>
      <w:spacing w:after="100"/>
      <w:ind w:left="660"/>
    </w:pPr>
  </w:style>
  <w:style w:type="paragraph" w:styleId="TDC5">
    <w:name w:val="toc 5"/>
    <w:basedOn w:val="Normal"/>
    <w:next w:val="Normal"/>
    <w:autoRedefine/>
    <w:semiHidden/>
    <w:unhideWhenUsed/>
    <w:rsid w:val="00B43561"/>
    <w:pPr>
      <w:spacing w:after="100"/>
      <w:ind w:left="880"/>
    </w:pPr>
  </w:style>
  <w:style w:type="paragraph" w:styleId="TDC6">
    <w:name w:val="toc 6"/>
    <w:basedOn w:val="Normal"/>
    <w:next w:val="Normal"/>
    <w:autoRedefine/>
    <w:semiHidden/>
    <w:unhideWhenUsed/>
    <w:rsid w:val="00B43561"/>
    <w:pPr>
      <w:spacing w:after="100"/>
      <w:ind w:left="1100"/>
    </w:pPr>
  </w:style>
  <w:style w:type="paragraph" w:styleId="TDC7">
    <w:name w:val="toc 7"/>
    <w:basedOn w:val="Normal"/>
    <w:next w:val="Normal"/>
    <w:autoRedefine/>
    <w:semiHidden/>
    <w:unhideWhenUsed/>
    <w:rsid w:val="00B43561"/>
    <w:pPr>
      <w:spacing w:after="100"/>
      <w:ind w:left="1320"/>
    </w:pPr>
  </w:style>
  <w:style w:type="paragraph" w:styleId="TDC8">
    <w:name w:val="toc 8"/>
    <w:basedOn w:val="Normal"/>
    <w:next w:val="Normal"/>
    <w:autoRedefine/>
    <w:semiHidden/>
    <w:unhideWhenUsed/>
    <w:rsid w:val="00B43561"/>
    <w:pPr>
      <w:spacing w:after="100"/>
      <w:ind w:left="1540"/>
    </w:pPr>
  </w:style>
  <w:style w:type="paragraph" w:styleId="TDC9">
    <w:name w:val="toc 9"/>
    <w:basedOn w:val="Normal"/>
    <w:next w:val="Normal"/>
    <w:autoRedefine/>
    <w:semiHidden/>
    <w:unhideWhenUsed/>
    <w:rsid w:val="00B43561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43561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141D8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4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s-ES%7b8CA7D953-31EB-4489-B71B-C1275F8D2562%7d\%7bE4522560-AEDE-46C9-8F68-276A0DBA0EDE%7dtf028049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EF5B9D375E4AE38139734F55D8A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1EDF-D0EC-4CEC-BF7A-9D27A0BE5F3D}"/>
      </w:docPartPr>
      <w:docPartBody>
        <w:p w:rsidR="00000000" w:rsidRDefault="00B14748">
          <w:pPr>
            <w:pStyle w:val="84EF5B9D375E4AE38139734F55D8AB09"/>
          </w:pPr>
          <w:r>
            <w:rPr>
              <w:noProof/>
              <w:lang w:bidi="es-ES"/>
            </w:rPr>
            <w:t>Para:</w:t>
          </w:r>
        </w:p>
      </w:docPartBody>
    </w:docPart>
    <w:docPart>
      <w:docPartPr>
        <w:name w:val="D7EDFCCE39164EB0A501BC03F953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820C0-0F60-4562-8ACA-A65AE78AED96}"/>
      </w:docPartPr>
      <w:docPartBody>
        <w:p w:rsidR="00000000" w:rsidRDefault="002E174A" w:rsidP="002E174A">
          <w:pPr>
            <w:pStyle w:val="D7EDFCCE39164EB0A501BC03F953CA84"/>
          </w:pPr>
          <w:r>
            <w:rPr>
              <w:noProof/>
              <w:lang w:bidi="es-ES"/>
            </w:rPr>
            <w:t>Fecha: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4A"/>
    <w:rsid w:val="002E174A"/>
    <w:rsid w:val="00B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FACDF484144B7B9824F524EF52A067">
    <w:name w:val="B6FACDF484144B7B9824F524EF52A067"/>
  </w:style>
  <w:style w:type="paragraph" w:customStyle="1" w:styleId="D83C9F83143A4D04988C43D462F1A057">
    <w:name w:val="D83C9F83143A4D04988C43D462F1A057"/>
  </w:style>
  <w:style w:type="paragraph" w:customStyle="1" w:styleId="BE9B0BDFB82D42A88AC7735743363018">
    <w:name w:val="BE9B0BDFB82D42A88AC7735743363018"/>
  </w:style>
  <w:style w:type="paragraph" w:customStyle="1" w:styleId="BA6E40CDE696418D819FDC461F409BE4">
    <w:name w:val="BA6E40CDE696418D819FDC461F409BE4"/>
  </w:style>
  <w:style w:type="paragraph" w:customStyle="1" w:styleId="958A12221C884624846229DD64523DAC">
    <w:name w:val="958A12221C884624846229DD64523DAC"/>
  </w:style>
  <w:style w:type="paragraph" w:customStyle="1" w:styleId="1812DD8CE8F849F08E7840A20B9484BF">
    <w:name w:val="1812DD8CE8F849F08E7840A20B9484BF"/>
  </w:style>
  <w:style w:type="paragraph" w:customStyle="1" w:styleId="4914F9549CF34A9CAC33A16557A893A6">
    <w:name w:val="4914F9549CF34A9CAC33A16557A893A6"/>
  </w:style>
  <w:style w:type="paragraph" w:customStyle="1" w:styleId="84EF5B9D375E4AE38139734F55D8AB09">
    <w:name w:val="84EF5B9D375E4AE38139734F55D8AB09"/>
  </w:style>
  <w:style w:type="paragraph" w:customStyle="1" w:styleId="FB97EEEDEEF64B31A96C92B8605DBFD6">
    <w:name w:val="FB97EEEDEEF64B31A96C92B8605DBFD6"/>
  </w:style>
  <w:style w:type="paragraph" w:customStyle="1" w:styleId="76064B704938486DAA743A77DDCF3983">
    <w:name w:val="76064B704938486DAA743A77DDCF3983"/>
  </w:style>
  <w:style w:type="paragraph" w:customStyle="1" w:styleId="847B4B1E4C524044AC27D4EC49341980">
    <w:name w:val="847B4B1E4C524044AC27D4EC49341980"/>
  </w:style>
  <w:style w:type="paragraph" w:customStyle="1" w:styleId="A48C4EB878B6466F9B940616E5E27A51">
    <w:name w:val="A48C4EB878B6466F9B940616E5E27A51"/>
  </w:style>
  <w:style w:type="paragraph" w:customStyle="1" w:styleId="D58AC9D0892F44DA88ABDB4286DB85A7">
    <w:name w:val="D58AC9D0892F44DA88ABDB4286DB85A7"/>
  </w:style>
  <w:style w:type="paragraph" w:customStyle="1" w:styleId="C4E09CBF2AD74DBDB1916B4C5A3050E9">
    <w:name w:val="C4E09CBF2AD74DBDB1916B4C5A3050E9"/>
  </w:style>
  <w:style w:type="paragraph" w:customStyle="1" w:styleId="5125C74F9FAA4D04B7E70DB51767FBEC">
    <w:name w:val="5125C74F9FAA4D04B7E70DB51767FBEC"/>
  </w:style>
  <w:style w:type="paragraph" w:customStyle="1" w:styleId="77CECC3407AA4B89B6F9036066618748">
    <w:name w:val="77CECC3407AA4B89B6F9036066618748"/>
  </w:style>
  <w:style w:type="paragraph" w:customStyle="1" w:styleId="E2E84F1C187B410799022147BBD8A53A">
    <w:name w:val="E2E84F1C187B410799022147BBD8A53A"/>
  </w:style>
  <w:style w:type="paragraph" w:customStyle="1" w:styleId="DAE2B093C3F549F1A2D33B77F18E9CB0">
    <w:name w:val="DAE2B093C3F549F1A2D33B77F18E9CB0"/>
  </w:style>
  <w:style w:type="paragraph" w:customStyle="1" w:styleId="9D493B14E1D043ED98942545C511F341">
    <w:name w:val="9D493B14E1D043ED98942545C511F341"/>
  </w:style>
  <w:style w:type="paragraph" w:customStyle="1" w:styleId="ACC72A2D0912414794283B2430CCC192">
    <w:name w:val="ACC72A2D0912414794283B2430CCC192"/>
  </w:style>
  <w:style w:type="paragraph" w:customStyle="1" w:styleId="986F487E821848F9B8C48569383ED8D7">
    <w:name w:val="986F487E821848F9B8C48569383ED8D7"/>
  </w:style>
  <w:style w:type="paragraph" w:customStyle="1" w:styleId="D4978296D500401799B42BD5638DEEF6">
    <w:name w:val="D4978296D500401799B42BD5638DEEF6"/>
  </w:style>
  <w:style w:type="paragraph" w:customStyle="1" w:styleId="3DE72E4DCCAD4212A65BCA369A6312A8">
    <w:name w:val="3DE72E4DCCAD4212A65BCA369A6312A8"/>
  </w:style>
  <w:style w:type="paragraph" w:customStyle="1" w:styleId="584B824BA41942388F57AD396A58BF4D">
    <w:name w:val="584B824BA41942388F57AD396A58BF4D"/>
  </w:style>
  <w:style w:type="paragraph" w:customStyle="1" w:styleId="A537812E34FB49168721EAF7190B4B3A">
    <w:name w:val="A537812E34FB49168721EAF7190B4B3A"/>
  </w:style>
  <w:style w:type="paragraph" w:customStyle="1" w:styleId="A5B96170BC554E8F8FDDE2A6E3625DBF">
    <w:name w:val="A5B96170BC554E8F8FDDE2A6E3625DBF"/>
  </w:style>
  <w:style w:type="paragraph" w:customStyle="1" w:styleId="F2A312B6320648B289BCE4C681DFD32E">
    <w:name w:val="F2A312B6320648B289BCE4C681DFD32E"/>
  </w:style>
  <w:style w:type="paragraph" w:customStyle="1" w:styleId="6B4405B9C0684A249BC79C7F39CC84EE">
    <w:name w:val="6B4405B9C0684A249BC79C7F39CC84EE"/>
  </w:style>
  <w:style w:type="paragraph" w:customStyle="1" w:styleId="F32AC6DB2A3A4D299B9A73A369EFF54F">
    <w:name w:val="F32AC6DB2A3A4D299B9A73A369EFF54F"/>
  </w:style>
  <w:style w:type="paragraph" w:styleId="Textoindependiente">
    <w:name w:val="Body Text"/>
    <w:basedOn w:val="Normal"/>
    <w:link w:val="TextoindependienteCar"/>
    <w:uiPriority w:val="7"/>
    <w:unhideWhenUsed/>
    <w:qFormat/>
    <w:pPr>
      <w:spacing w:after="220" w:line="180" w:lineRule="atLeast"/>
      <w:ind w:left="720"/>
      <w:jc w:val="both"/>
    </w:pPr>
    <w:rPr>
      <w:rFonts w:eastAsia="Times New Roman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7"/>
    <w:rPr>
      <w:rFonts w:eastAsia="Times New Roman" w:cs="Times New Roman"/>
      <w:lang w:val="es-ES" w:eastAsia="en-US"/>
    </w:rPr>
  </w:style>
  <w:style w:type="paragraph" w:customStyle="1" w:styleId="F7278799BC394F74A6D9BA92F1A68BE4">
    <w:name w:val="F7278799BC394F74A6D9BA92F1A68BE4"/>
  </w:style>
  <w:style w:type="paragraph" w:customStyle="1" w:styleId="D7EDFCCE39164EB0A501BC03F953CA84">
    <w:name w:val="D7EDFCCE39164EB0A501BC03F953CA84"/>
    <w:rsid w:val="002E174A"/>
  </w:style>
  <w:style w:type="paragraph" w:customStyle="1" w:styleId="54F0EBB31C3A4EC081AAB98D9832C073">
    <w:name w:val="54F0EBB31C3A4EC081AAB98D9832C073"/>
    <w:rsid w:val="002E174A"/>
  </w:style>
  <w:style w:type="paragraph" w:customStyle="1" w:styleId="49D7FC44C997468593E379BE482DCE4A">
    <w:name w:val="49D7FC44C997468593E379BE482DCE4A"/>
    <w:rsid w:val="002E174A"/>
  </w:style>
  <w:style w:type="paragraph" w:customStyle="1" w:styleId="934180CF33C44881BB580FB82228B346">
    <w:name w:val="934180CF33C44881BB580FB82228B346"/>
    <w:rsid w:val="002E174A"/>
  </w:style>
  <w:style w:type="paragraph" w:customStyle="1" w:styleId="6D3CBB50B68B4139AF594693AAE621A7">
    <w:name w:val="6D3CBB50B68B4139AF594693AAE621A7"/>
    <w:rsid w:val="002E174A"/>
  </w:style>
  <w:style w:type="paragraph" w:customStyle="1" w:styleId="BFFB77E12CD94C618F042C3012A46F9B">
    <w:name w:val="BFFB77E12CD94C618F042C3012A46F9B"/>
    <w:rsid w:val="002E174A"/>
  </w:style>
  <w:style w:type="paragraph" w:customStyle="1" w:styleId="8971C40C8CB141359583A03D220C6A2F">
    <w:name w:val="8971C40C8CB141359583A03D220C6A2F"/>
    <w:rsid w:val="002E174A"/>
  </w:style>
  <w:style w:type="paragraph" w:customStyle="1" w:styleId="745122D36D604C118A211C939559BD81">
    <w:name w:val="745122D36D604C118A211C939559BD81"/>
    <w:rsid w:val="002E174A"/>
  </w:style>
  <w:style w:type="paragraph" w:customStyle="1" w:styleId="F889CBF4B1464D3A9441DADBFC1478AF">
    <w:name w:val="F889CBF4B1464D3A9441DADBFC1478AF"/>
    <w:rsid w:val="002E174A"/>
  </w:style>
  <w:style w:type="paragraph" w:customStyle="1" w:styleId="E2ACF15B9AB04D61AFA48774CB255832">
    <w:name w:val="E2ACF15B9AB04D61AFA48774CB255832"/>
    <w:rsid w:val="002E174A"/>
  </w:style>
  <w:style w:type="paragraph" w:customStyle="1" w:styleId="2E220621EABE4F90908961A8411CBC30">
    <w:name w:val="2E220621EABE4F90908961A8411CBC30"/>
    <w:rsid w:val="002E174A"/>
  </w:style>
  <w:style w:type="paragraph" w:customStyle="1" w:styleId="81DC387051C24DA086E68A085765721F">
    <w:name w:val="81DC387051C24DA086E68A085765721F"/>
    <w:rsid w:val="002E174A"/>
  </w:style>
  <w:style w:type="paragraph" w:customStyle="1" w:styleId="759CCFBC6722454E98FDAA3EAFCBB4EC">
    <w:name w:val="759CCFBC6722454E98FDAA3EAFCBB4EC"/>
    <w:rsid w:val="002E174A"/>
  </w:style>
  <w:style w:type="paragraph" w:customStyle="1" w:styleId="C8E27EB37BC240F0ADCFA23024EC3B62">
    <w:name w:val="C8E27EB37BC240F0ADCFA23024EC3B62"/>
    <w:rsid w:val="002E174A"/>
  </w:style>
  <w:style w:type="paragraph" w:customStyle="1" w:styleId="3D30778769A64E62BF6E62D19DE5E082">
    <w:name w:val="3D30778769A64E62BF6E62D19DE5E082"/>
    <w:rsid w:val="002E174A"/>
  </w:style>
  <w:style w:type="paragraph" w:customStyle="1" w:styleId="06B230495A8D4ACCBC4F76405871F46D">
    <w:name w:val="06B230495A8D4ACCBC4F76405871F46D"/>
    <w:rsid w:val="002E174A"/>
  </w:style>
  <w:style w:type="paragraph" w:customStyle="1" w:styleId="451AA5EBAF1E442B8E0B9492B85B3392">
    <w:name w:val="451AA5EBAF1E442B8E0B9492B85B3392"/>
    <w:rsid w:val="002E174A"/>
  </w:style>
  <w:style w:type="paragraph" w:customStyle="1" w:styleId="F13AF28803B64C3684845DF07850F8D0">
    <w:name w:val="F13AF28803B64C3684845DF07850F8D0"/>
    <w:rsid w:val="002E174A"/>
  </w:style>
  <w:style w:type="paragraph" w:customStyle="1" w:styleId="0979422E1FB0477FA524BDB744ECBD5E">
    <w:name w:val="0979422E1FB0477FA524BDB744ECBD5E"/>
    <w:rsid w:val="002E174A"/>
  </w:style>
  <w:style w:type="paragraph" w:customStyle="1" w:styleId="E1C4E20127234C3C936DEE6BAB1A6C07">
    <w:name w:val="E1C4E20127234C3C936DEE6BAB1A6C07"/>
    <w:rsid w:val="002E174A"/>
  </w:style>
  <w:style w:type="paragraph" w:customStyle="1" w:styleId="49DE4AEE729D4E0BAE7BE18FBC0C3D7C">
    <w:name w:val="49DE4AEE729D4E0BAE7BE18FBC0C3D7C"/>
    <w:rsid w:val="002E174A"/>
  </w:style>
  <w:style w:type="paragraph" w:customStyle="1" w:styleId="0C75C86687CF42158DF00FB93BAEC3E9">
    <w:name w:val="0C75C86687CF42158DF00FB93BAEC3E9"/>
    <w:rsid w:val="002E174A"/>
  </w:style>
  <w:style w:type="paragraph" w:customStyle="1" w:styleId="8048981991D4489FB446AFCD5AF86C21">
    <w:name w:val="8048981991D4489FB446AFCD5AF86C21"/>
    <w:rsid w:val="002E174A"/>
  </w:style>
  <w:style w:type="paragraph" w:customStyle="1" w:styleId="598B3670A145481BB0C3B420C122E1B7">
    <w:name w:val="598B3670A145481BB0C3B420C122E1B7"/>
    <w:rsid w:val="002E174A"/>
  </w:style>
  <w:style w:type="paragraph" w:customStyle="1" w:styleId="F6212F7073954571A9F2D464582C011F">
    <w:name w:val="F6212F7073954571A9F2D464582C011F"/>
    <w:rsid w:val="002E174A"/>
  </w:style>
  <w:style w:type="paragraph" w:customStyle="1" w:styleId="0703B8AE26774BEFA82437824BC4FC29">
    <w:name w:val="0703B8AE26774BEFA82437824BC4FC29"/>
    <w:rsid w:val="002E174A"/>
  </w:style>
  <w:style w:type="paragraph" w:customStyle="1" w:styleId="8B80DB6344E8426DB7E978D6B6123229">
    <w:name w:val="8B80DB6344E8426DB7E978D6B6123229"/>
    <w:rsid w:val="002E174A"/>
  </w:style>
  <w:style w:type="paragraph" w:customStyle="1" w:styleId="85E64A1FE3744D7FB7EB4561687D0B80">
    <w:name w:val="85E64A1FE3744D7FB7EB4561687D0B80"/>
    <w:rsid w:val="002E174A"/>
  </w:style>
  <w:style w:type="paragraph" w:customStyle="1" w:styleId="B0BC50CE389E44AF92A0372645E3DFBB">
    <w:name w:val="B0BC50CE389E44AF92A0372645E3DFBB"/>
    <w:rsid w:val="002E1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C3D90-6B95-49A2-8DC1-278ACB3EB2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{E4522560-AEDE-46C9-8F68-276A0DBA0EDE}tf02804953_win32</Template>
  <TotalTime>34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2022-03-11T01:32:00Z</dcterms:created>
  <dcterms:modified xsi:type="dcterms:W3CDTF">2022-03-11T02:06:00Z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